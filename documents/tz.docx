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4D0D" w14:textId="77777777" w:rsidR="00C145FA" w:rsidRPr="00E04B18" w:rsidRDefault="00C145FA" w:rsidP="00845443">
      <w:pPr>
        <w:ind w:firstLine="0"/>
        <w:jc w:val="center"/>
        <w:rPr>
          <w:b/>
          <w:bCs/>
          <w:sz w:val="32"/>
          <w:szCs w:val="32"/>
          <w:lang w:val="en-US"/>
        </w:rPr>
      </w:pPr>
      <w:bookmarkStart w:id="0" w:name="_Toc74507079"/>
      <w:bookmarkStart w:id="1" w:name="_Hlk74503588"/>
      <w:bookmarkStart w:id="2" w:name="_Hlk150198326"/>
      <w:r w:rsidRPr="00915A46">
        <w:rPr>
          <w:b/>
          <w:bCs/>
          <w:sz w:val="32"/>
          <w:szCs w:val="32"/>
        </w:rPr>
        <w:t xml:space="preserve">ПРИЛОЖЕНИЕ </w:t>
      </w:r>
      <w:bookmarkEnd w:id="0"/>
      <w:r>
        <w:rPr>
          <w:b/>
          <w:bCs/>
          <w:sz w:val="32"/>
          <w:szCs w:val="32"/>
          <w:lang w:val="en-US"/>
        </w:rPr>
        <w:t>A</w:t>
      </w:r>
    </w:p>
    <w:bookmarkEnd w:id="1"/>
    <w:p w14:paraId="26F21D36" w14:textId="77777777" w:rsidR="00C145FA" w:rsidRDefault="00C145FA" w:rsidP="00C145FA">
      <w:pPr>
        <w:rPr>
          <w:noProof/>
        </w:rPr>
      </w:pPr>
    </w:p>
    <w:tbl>
      <w:tblPr>
        <w:tblpPr w:leftFromText="180" w:rightFromText="180" w:vertAnchor="text" w:horzAnchor="margin" w:tblpXSpec="center" w:tblpY="1253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C145FA" w14:paraId="0FF3B120" w14:textId="77777777" w:rsidTr="0049554C">
        <w:tc>
          <w:tcPr>
            <w:tcW w:w="4821" w:type="dxa"/>
          </w:tcPr>
          <w:p w14:paraId="3157604F" w14:textId="23572627" w:rsidR="00C145FA" w:rsidRPr="00646136" w:rsidRDefault="00C145FA" w:rsidP="0049554C">
            <w:pPr>
              <w:ind w:firstLine="0"/>
            </w:pPr>
          </w:p>
        </w:tc>
        <w:tc>
          <w:tcPr>
            <w:tcW w:w="1162" w:type="dxa"/>
          </w:tcPr>
          <w:p w14:paraId="00167951" w14:textId="77777777" w:rsidR="00C145FA" w:rsidRPr="00646136" w:rsidRDefault="00C145FA" w:rsidP="0049554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7938B7E4" w14:textId="5ECAC0E6" w:rsidR="00C145FA" w:rsidRPr="00646136" w:rsidRDefault="00C145FA" w:rsidP="0049554C">
            <w:pPr>
              <w:ind w:firstLine="0"/>
            </w:pPr>
          </w:p>
        </w:tc>
      </w:tr>
      <w:tr w:rsidR="00C145FA" w14:paraId="578721EA" w14:textId="77777777" w:rsidTr="00506606">
        <w:trPr>
          <w:trHeight w:val="2047"/>
        </w:trPr>
        <w:tc>
          <w:tcPr>
            <w:tcW w:w="4821" w:type="dxa"/>
          </w:tcPr>
          <w:p w14:paraId="6395EAF2" w14:textId="229459E4" w:rsidR="00C145FA" w:rsidRPr="00646136" w:rsidRDefault="00C145FA" w:rsidP="0049554C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09632D3E" w14:textId="77777777" w:rsidR="00C145FA" w:rsidRPr="00646136" w:rsidRDefault="00C145FA" w:rsidP="0049554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45BF50AF" w14:textId="615F5D8A" w:rsidR="00C145FA" w:rsidRPr="00646136" w:rsidRDefault="00C145FA" w:rsidP="0049554C">
            <w:pPr>
              <w:ind w:firstLine="0"/>
              <w:rPr>
                <w:sz w:val="16"/>
              </w:rPr>
            </w:pPr>
          </w:p>
        </w:tc>
      </w:tr>
    </w:tbl>
    <w:p w14:paraId="762CEDC3" w14:textId="77777777" w:rsidR="00C145FA" w:rsidRPr="00646136" w:rsidRDefault="00C145FA" w:rsidP="00C145FA">
      <w:pPr>
        <w:rPr>
          <w:noProof/>
        </w:rPr>
      </w:pPr>
    </w:p>
    <w:p w14:paraId="34AA574A" w14:textId="77777777" w:rsidR="00C145FA" w:rsidRPr="00646136" w:rsidRDefault="00C145FA" w:rsidP="00C145FA"/>
    <w:p w14:paraId="05E378B2" w14:textId="77777777" w:rsidR="00C145FA" w:rsidRPr="00646136" w:rsidRDefault="00C145FA" w:rsidP="00C145FA"/>
    <w:p w14:paraId="5A86E431" w14:textId="77777777" w:rsidR="00C673CB" w:rsidRDefault="00C673CB" w:rsidP="00C145FA">
      <w:pPr>
        <w:pStyle w:val="vguxTitleDocName"/>
        <w:rPr>
          <w:lang w:val="ru-RU"/>
        </w:rPr>
      </w:pPr>
    </w:p>
    <w:p w14:paraId="0299EABB" w14:textId="047EEA8F" w:rsidR="00C145FA" w:rsidRPr="005F394F" w:rsidRDefault="005F394F" w:rsidP="005F394F">
      <w:pPr>
        <w:pStyle w:val="vguxTitleDocName"/>
        <w:spacing w:before="0" w:after="0"/>
        <w:rPr>
          <w:caps w:val="0"/>
          <w:lang w:val="ru-RU"/>
        </w:rPr>
      </w:pPr>
      <w:r>
        <w:rPr>
          <w:caps w:val="0"/>
          <w:lang w:val="ru-RU"/>
        </w:rPr>
        <w:t>Технический проект</w:t>
      </w:r>
    </w:p>
    <w:p w14:paraId="65CEC5E6" w14:textId="77777777" w:rsidR="00C145FA" w:rsidRDefault="00C145FA" w:rsidP="005F394F">
      <w:pPr>
        <w:spacing w:before="0"/>
        <w:ind w:firstLine="0"/>
        <w:jc w:val="center"/>
      </w:pPr>
      <w:r w:rsidRPr="00646136">
        <w:t xml:space="preserve">на выполнение </w:t>
      </w:r>
      <w:r>
        <w:t xml:space="preserve">работ </w:t>
      </w:r>
      <w:r w:rsidRPr="00646136">
        <w:t>по соз</w:t>
      </w:r>
      <w:r>
        <w:t>данию</w:t>
      </w:r>
    </w:p>
    <w:tbl>
      <w:tblPr>
        <w:tblStyle w:val="ac"/>
        <w:tblW w:w="0" w:type="auto"/>
        <w:tblInd w:w="15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</w:tblGrid>
      <w:tr w:rsidR="000B27C1" w14:paraId="5F8C4BE2" w14:textId="77777777" w:rsidTr="00506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2" w:type="dxa"/>
            <w:tcBorders>
              <w:bottom w:val="nil"/>
            </w:tcBorders>
            <w:vAlign w:val="bottom"/>
          </w:tcPr>
          <w:p w14:paraId="5077E4D1" w14:textId="31FDA939" w:rsidR="000B27C1" w:rsidRPr="00C63704" w:rsidRDefault="002D20A2" w:rsidP="007D2CA7">
            <w:pPr>
              <w:spacing w:before="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веб-приложения</w:t>
            </w:r>
            <w:r w:rsidR="00506606">
              <w:rPr>
                <w:lang w:eastAsia="ja-JP"/>
              </w:rPr>
              <w:t xml:space="preserve"> </w:t>
            </w:r>
            <w:proofErr w:type="spellStart"/>
            <w:r w:rsidR="002D14A5">
              <w:rPr>
                <w:lang w:val="en-US" w:eastAsia="ja-JP"/>
              </w:rPr>
              <w:t>NeuroKanban</w:t>
            </w:r>
            <w:proofErr w:type="spellEnd"/>
          </w:p>
          <w:p w14:paraId="7F183A94" w14:textId="42778BBC" w:rsidR="00506606" w:rsidRPr="00506606" w:rsidRDefault="00506606" w:rsidP="007D2CA7">
            <w:pPr>
              <w:spacing w:before="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На 1</w:t>
            </w:r>
            <w:r w:rsidR="00C63704" w:rsidRPr="00C63704">
              <w:rPr>
                <w:lang w:eastAsia="ja-JP"/>
              </w:rPr>
              <w:t>3</w:t>
            </w:r>
            <w:r>
              <w:rPr>
                <w:lang w:eastAsia="ja-JP"/>
              </w:rPr>
              <w:t xml:space="preserve"> листах</w:t>
            </w:r>
          </w:p>
        </w:tc>
      </w:tr>
    </w:tbl>
    <w:p w14:paraId="7A715F02" w14:textId="77777777" w:rsidR="000B27C1" w:rsidRDefault="000B27C1" w:rsidP="00506606">
      <w:pPr>
        <w:ind w:firstLine="0"/>
        <w:rPr>
          <w:u w:val="single"/>
          <w:lang w:eastAsia="ja-JP"/>
        </w:rPr>
      </w:pPr>
    </w:p>
    <w:p w14:paraId="0A5A4157" w14:textId="77777777" w:rsidR="00C145FA" w:rsidRPr="00646136" w:rsidRDefault="00C145FA" w:rsidP="00C145FA"/>
    <w:tbl>
      <w:tblPr>
        <w:tblW w:w="1134" w:type="dxa"/>
        <w:tblInd w:w="-318" w:type="dxa"/>
        <w:tblLook w:val="00A0" w:firstRow="1" w:lastRow="0" w:firstColumn="1" w:lastColumn="0" w:noHBand="0" w:noVBand="0"/>
      </w:tblPr>
      <w:tblGrid>
        <w:gridCol w:w="1134"/>
      </w:tblGrid>
      <w:tr w:rsidR="00C145FA" w14:paraId="062F565E" w14:textId="77777777" w:rsidTr="0049554C">
        <w:tc>
          <w:tcPr>
            <w:tcW w:w="1134" w:type="dxa"/>
          </w:tcPr>
          <w:p w14:paraId="43895283" w14:textId="77777777" w:rsidR="00C145FA" w:rsidRPr="00646136" w:rsidRDefault="00C145FA" w:rsidP="0049554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C145FA" w14:paraId="646FC187" w14:textId="77777777" w:rsidTr="0049554C">
        <w:trPr>
          <w:trHeight w:val="2047"/>
        </w:trPr>
        <w:tc>
          <w:tcPr>
            <w:tcW w:w="1134" w:type="dxa"/>
          </w:tcPr>
          <w:p w14:paraId="61110167" w14:textId="77777777" w:rsidR="00C145FA" w:rsidRPr="00646136" w:rsidRDefault="00C145FA" w:rsidP="0049554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 w14:paraId="409960E5" w14:textId="77777777" w:rsidR="00C145FA" w:rsidRDefault="00C145FA" w:rsidP="00C145FA"/>
    <w:p w14:paraId="572714B2" w14:textId="7828F6D9" w:rsidR="00C145FA" w:rsidRDefault="00C145FA" w:rsidP="00C145FA"/>
    <w:p w14:paraId="5692E488" w14:textId="051260BA" w:rsidR="003A5EE9" w:rsidRDefault="003A5EE9" w:rsidP="00C145FA"/>
    <w:p w14:paraId="2D156BB4" w14:textId="29D1B1B5" w:rsidR="003A5EE9" w:rsidRDefault="003A5EE9" w:rsidP="00C145FA"/>
    <w:p w14:paraId="6C9B3402" w14:textId="6BCEF468" w:rsidR="003A5EE9" w:rsidRPr="003A5EE9" w:rsidRDefault="003A5EE9" w:rsidP="00C145FA">
      <w:pPr>
        <w:rPr>
          <w:lang w:val="en-US"/>
        </w:rPr>
      </w:pPr>
    </w:p>
    <w:p w14:paraId="0B147A0E" w14:textId="77777777" w:rsidR="00C145FA" w:rsidRDefault="00C145FA" w:rsidP="00506606">
      <w:pPr>
        <w:ind w:firstLine="0"/>
      </w:pPr>
    </w:p>
    <w:p w14:paraId="2B9B1CEA" w14:textId="77777777" w:rsidR="00C145FA" w:rsidRDefault="00C145FA" w:rsidP="00C145FA">
      <w:pPr>
        <w:ind w:firstLine="0"/>
      </w:pPr>
    </w:p>
    <w:p w14:paraId="78B10ED4" w14:textId="1B202D3C" w:rsidR="00C145FA" w:rsidRPr="002D14A5" w:rsidRDefault="00C145FA" w:rsidP="00C145FA">
      <w:pPr>
        <w:ind w:firstLine="0"/>
        <w:jc w:val="center"/>
        <w:rPr>
          <w:szCs w:val="20"/>
          <w:lang w:val="en-US"/>
        </w:rPr>
      </w:pPr>
      <w:r>
        <w:t>202</w:t>
      </w:r>
      <w:r w:rsidR="002D14A5">
        <w:rPr>
          <w:lang w:val="en-US"/>
        </w:rPr>
        <w:t>3</w:t>
      </w:r>
    </w:p>
    <w:bookmarkEnd w:id="2"/>
    <w:p w14:paraId="15D082F6" w14:textId="77777777" w:rsidR="00990EAC" w:rsidRPr="00646136" w:rsidRDefault="00990EAC" w:rsidP="0013162A">
      <w:pPr>
        <w:jc w:val="center"/>
        <w:sectPr w:rsidR="00990EAC" w:rsidRPr="00646136" w:rsidSect="00227B4F">
          <w:footerReference w:type="default" r:id="rId11"/>
          <w:pgSz w:w="11907" w:h="16840"/>
          <w:pgMar w:top="1134" w:right="851" w:bottom="1134" w:left="1418" w:header="720" w:footer="720" w:gutter="0"/>
          <w:cols w:space="720"/>
          <w:titlePg/>
          <w:docGrid w:linePitch="326"/>
        </w:sectPr>
      </w:pPr>
    </w:p>
    <w:p w14:paraId="7B3CC18C" w14:textId="1BCDB04B" w:rsidR="00990EAC" w:rsidRDefault="00990EAC" w:rsidP="00A6518F">
      <w:pPr>
        <w:pStyle w:val="vguCContentName"/>
      </w:pPr>
      <w:bookmarkStart w:id="3" w:name="_Hlk150198372"/>
      <w:r w:rsidRPr="00646136"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2112028480"/>
        <w:docPartObj>
          <w:docPartGallery w:val="Table of Contents"/>
          <w:docPartUnique/>
        </w:docPartObj>
      </w:sdtPr>
      <w:sdtEndPr/>
      <w:sdtContent>
        <w:p w14:paraId="0A769E9D" w14:textId="5C684F88" w:rsidR="00442256" w:rsidRDefault="00442256" w:rsidP="6909D770">
          <w:pPr>
            <w:pStyle w:val="afb"/>
          </w:pPr>
        </w:p>
        <w:p w14:paraId="6E2DECE8" w14:textId="31FE49CE" w:rsidR="00506606" w:rsidRDefault="6909D7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442256">
            <w:instrText>TOC \o "1-3" \h \z \u</w:instrText>
          </w:r>
          <w:r>
            <w:fldChar w:fldCharType="separate"/>
          </w:r>
          <w:hyperlink w:anchor="_Toc150198529" w:history="1">
            <w:r w:rsidR="00506606" w:rsidRPr="00BB643F">
              <w:rPr>
                <w:rStyle w:val="a6"/>
              </w:rPr>
              <w:t>Введение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_Toc150198529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14</w:t>
            </w:r>
            <w:r w:rsidR="00506606">
              <w:rPr>
                <w:webHidden/>
              </w:rPr>
              <w:fldChar w:fldCharType="end"/>
            </w:r>
          </w:hyperlink>
        </w:p>
        <w:p w14:paraId="72E660C9" w14:textId="6863E45B" w:rsidR="00506606" w:rsidRDefault="00E74C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0" w:history="1">
            <w:r w:rsidR="00506606" w:rsidRPr="00BB643F">
              <w:rPr>
                <w:rStyle w:val="a6"/>
              </w:rPr>
              <w:t>1.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Термины и определения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_Toc150198530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15</w:t>
            </w:r>
            <w:r w:rsidR="00506606">
              <w:rPr>
                <w:webHidden/>
              </w:rPr>
              <w:fldChar w:fldCharType="end"/>
            </w:r>
          </w:hyperlink>
        </w:p>
        <w:p w14:paraId="0B1BFD6D" w14:textId="3964BAC3" w:rsidR="00506606" w:rsidRDefault="00E74C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1" w:history="1">
            <w:r w:rsidR="00506606" w:rsidRPr="00BB643F">
              <w:rPr>
                <w:rStyle w:val="a6"/>
              </w:rPr>
              <w:t>2.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Общие сведения о разработке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_Toc150198531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 w:rsidR="00506606">
              <w:rPr>
                <w:webHidden/>
              </w:rPr>
              <w:fldChar w:fldCharType="end"/>
            </w:r>
          </w:hyperlink>
        </w:p>
        <w:p w14:paraId="4BD6028F" w14:textId="6C1BD207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2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Полное наименование системы и ее условное обозначение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_Toc150198532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 w:rsidR="00506606">
              <w:rPr>
                <w:webHidden/>
              </w:rPr>
              <w:fldChar w:fldCharType="end"/>
            </w:r>
          </w:hyperlink>
        </w:p>
        <w:p w14:paraId="6C2CF81F" w14:textId="1ADFFDE6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3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Предмет разработки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_Toc150198533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 w:rsidR="00506606">
              <w:rPr>
                <w:webHidden/>
              </w:rPr>
              <w:fldChar w:fldCharType="end"/>
            </w:r>
          </w:hyperlink>
        </w:p>
        <w:p w14:paraId="1437A4BE" w14:textId="36F9F6EB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4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Задачи разработки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_Toc150198534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 w:rsidR="00506606">
              <w:rPr>
                <w:webHidden/>
              </w:rPr>
              <w:fldChar w:fldCharType="end"/>
            </w:r>
          </w:hyperlink>
        </w:p>
        <w:p w14:paraId="35B7BAA8" w14:textId="5A61D9C6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5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Основания разработки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_Toc150198535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 w:rsidR="00506606">
              <w:rPr>
                <w:webHidden/>
              </w:rPr>
              <w:fldChar w:fldCharType="end"/>
            </w:r>
          </w:hyperlink>
        </w:p>
        <w:p w14:paraId="64808A42" w14:textId="6726296C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6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Сроки разработки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_Toc150198536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 w:rsidR="00506606">
              <w:rPr>
                <w:webHidden/>
              </w:rPr>
              <w:fldChar w:fldCharType="end"/>
            </w:r>
          </w:hyperlink>
        </w:p>
        <w:p w14:paraId="3244EDE7" w14:textId="0768FB55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7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Назначение разработки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_Toc150198537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 w:rsidR="00506606">
              <w:rPr>
                <w:webHidden/>
              </w:rPr>
              <w:fldChar w:fldCharType="end"/>
            </w:r>
          </w:hyperlink>
        </w:p>
        <w:p w14:paraId="19678E49" w14:textId="51FEF45E" w:rsidR="00506606" w:rsidRDefault="00E74C4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8" w:history="1">
            <w:r w:rsidR="00506606" w:rsidRPr="00BB643F">
              <w:rPr>
                <w:rStyle w:val="a6"/>
              </w:rPr>
              <w:t>2.6.1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Эксплуатационное назначение программы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_Toc150198538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16</w:t>
            </w:r>
            <w:r w:rsidR="00506606">
              <w:rPr>
                <w:webHidden/>
              </w:rPr>
              <w:fldChar w:fldCharType="end"/>
            </w:r>
          </w:hyperlink>
        </w:p>
        <w:p w14:paraId="34CA586B" w14:textId="1BE695A7" w:rsidR="00506606" w:rsidRDefault="00E74C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39" w:history="1">
            <w:r w:rsidR="00506606" w:rsidRPr="00BB643F">
              <w:rPr>
                <w:rStyle w:val="a6"/>
              </w:rPr>
              <w:t>3.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программе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_Toc150198539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18</w:t>
            </w:r>
            <w:r w:rsidR="00506606">
              <w:rPr>
                <w:webHidden/>
              </w:rPr>
              <w:fldChar w:fldCharType="end"/>
            </w:r>
          </w:hyperlink>
        </w:p>
        <w:p w14:paraId="51AEC8CD" w14:textId="61D91BD1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0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структуре приложения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_Toc150198540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18</w:t>
            </w:r>
            <w:r w:rsidR="00506606">
              <w:rPr>
                <w:webHidden/>
              </w:rPr>
              <w:fldChar w:fldCharType="end"/>
            </w:r>
          </w:hyperlink>
        </w:p>
        <w:p w14:paraId="395A48B3" w14:textId="4C97E4DF" w:rsidR="00506606" w:rsidRDefault="00E74C4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1" w:history="1">
            <w:r w:rsidR="00506606" w:rsidRPr="00BB643F">
              <w:rPr>
                <w:rStyle w:val="a6"/>
              </w:rPr>
              <w:t>3.1.1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функциональным характеристикам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_Toc150198541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18</w:t>
            </w:r>
            <w:r w:rsidR="00506606">
              <w:rPr>
                <w:webHidden/>
              </w:rPr>
              <w:fldChar w:fldCharType="end"/>
            </w:r>
          </w:hyperlink>
        </w:p>
        <w:p w14:paraId="57A3C7E7" w14:textId="3C0BF078" w:rsidR="00506606" w:rsidRDefault="00E74C4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2" w:history="1">
            <w:r w:rsidR="00506606" w:rsidRPr="00BB643F">
              <w:rPr>
                <w:rStyle w:val="a6"/>
              </w:rPr>
              <w:t>3.1.2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пользовательскому интерфейсу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_Toc150198542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18</w:t>
            </w:r>
            <w:r w:rsidR="00506606">
              <w:rPr>
                <w:webHidden/>
              </w:rPr>
              <w:fldChar w:fldCharType="end"/>
            </w:r>
          </w:hyperlink>
        </w:p>
        <w:p w14:paraId="4138D0B2" w14:textId="106CAEC1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3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надежности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_Toc150198543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21</w:t>
            </w:r>
            <w:r w:rsidR="00506606">
              <w:rPr>
                <w:webHidden/>
              </w:rPr>
              <w:fldChar w:fldCharType="end"/>
            </w:r>
          </w:hyperlink>
        </w:p>
        <w:p w14:paraId="3BAB0618" w14:textId="1D97F1A5" w:rsidR="00506606" w:rsidRDefault="00E74C4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4" w:history="1">
            <w:r w:rsidR="00506606" w:rsidRPr="00BB643F">
              <w:rPr>
                <w:rStyle w:val="a6"/>
              </w:rPr>
              <w:t>3.2.1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обеспечению надежного функционирования программы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_Toc150198544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21</w:t>
            </w:r>
            <w:r w:rsidR="00506606">
              <w:rPr>
                <w:webHidden/>
              </w:rPr>
              <w:fldChar w:fldCharType="end"/>
            </w:r>
          </w:hyperlink>
        </w:p>
        <w:p w14:paraId="2B15A0DC" w14:textId="42F674AD" w:rsidR="00506606" w:rsidRDefault="00E74C4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5" w:history="1">
            <w:r w:rsidR="00506606" w:rsidRPr="00BB643F">
              <w:rPr>
                <w:rStyle w:val="a6"/>
              </w:rPr>
              <w:t>3.2.2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Время восстановления программы после отказа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_Toc150198545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 w:rsidR="00506606">
              <w:rPr>
                <w:webHidden/>
              </w:rPr>
              <w:fldChar w:fldCharType="end"/>
            </w:r>
          </w:hyperlink>
        </w:p>
        <w:p w14:paraId="77C8DF1A" w14:textId="4A5F0F49" w:rsidR="00506606" w:rsidRDefault="00E74C4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6" w:history="1">
            <w:r w:rsidR="00506606" w:rsidRPr="00BB643F">
              <w:rPr>
                <w:rStyle w:val="a6"/>
              </w:rPr>
              <w:t>3.2.3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Отказ из-за некорректных действий оператора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_Toc150198546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 w:rsidR="00506606">
              <w:rPr>
                <w:webHidden/>
              </w:rPr>
              <w:fldChar w:fldCharType="end"/>
            </w:r>
          </w:hyperlink>
        </w:p>
        <w:p w14:paraId="7023D7B6" w14:textId="3E4E45A5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7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составу и параметрам технических средств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_Toc150198547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 w:rsidR="00506606">
              <w:rPr>
                <w:webHidden/>
              </w:rPr>
              <w:fldChar w:fldCharType="end"/>
            </w:r>
          </w:hyperlink>
        </w:p>
        <w:p w14:paraId="2A175748" w14:textId="3CA08BF7" w:rsidR="00506606" w:rsidRDefault="00E74C4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8" w:history="1">
            <w:r w:rsidR="00506606" w:rsidRPr="00BB643F">
              <w:rPr>
                <w:rStyle w:val="a6"/>
              </w:rPr>
              <w:t>3.3.1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Климатические условия эксплуатации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_Toc150198548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 w:rsidR="00506606">
              <w:rPr>
                <w:webHidden/>
              </w:rPr>
              <w:fldChar w:fldCharType="end"/>
            </w:r>
          </w:hyperlink>
        </w:p>
        <w:p w14:paraId="5C7C29DD" w14:textId="3733304D" w:rsidR="00506606" w:rsidRDefault="00E74C4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49" w:history="1">
            <w:r w:rsidR="00506606" w:rsidRPr="00BB643F">
              <w:rPr>
                <w:rStyle w:val="a6"/>
              </w:rPr>
              <w:t>3.3.2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видам обслуживания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_Toc150198549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 w:rsidR="00506606">
              <w:rPr>
                <w:webHidden/>
              </w:rPr>
              <w:fldChar w:fldCharType="end"/>
            </w:r>
          </w:hyperlink>
        </w:p>
        <w:p w14:paraId="225EF2C8" w14:textId="01103E9F" w:rsidR="00506606" w:rsidRDefault="00E74C4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0" w:history="1">
            <w:r w:rsidR="00506606" w:rsidRPr="00BB643F">
              <w:rPr>
                <w:rStyle w:val="a6"/>
              </w:rPr>
              <w:t>3.3.3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численности и квалификации персонала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_Toc150198550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 w:rsidR="00506606">
              <w:rPr>
                <w:webHidden/>
              </w:rPr>
              <w:fldChar w:fldCharType="end"/>
            </w:r>
          </w:hyperlink>
        </w:p>
        <w:p w14:paraId="2F94A0EC" w14:textId="785BF54C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1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составу и параметрам технических средств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_Toc150198551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 w:rsidR="00506606">
              <w:rPr>
                <w:webHidden/>
              </w:rPr>
              <w:fldChar w:fldCharType="end"/>
            </w:r>
          </w:hyperlink>
        </w:p>
        <w:p w14:paraId="73EE5566" w14:textId="3ED747DE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2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информационной и программной совместимости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_Toc150198552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22</w:t>
            </w:r>
            <w:r w:rsidR="00506606">
              <w:rPr>
                <w:webHidden/>
              </w:rPr>
              <w:fldChar w:fldCharType="end"/>
            </w:r>
          </w:hyperlink>
        </w:p>
        <w:p w14:paraId="194F17D4" w14:textId="118FC00D" w:rsidR="00506606" w:rsidRDefault="00E74C4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3" w:history="1">
            <w:r w:rsidR="00506606" w:rsidRPr="00BB643F">
              <w:rPr>
                <w:rStyle w:val="a6"/>
              </w:rPr>
              <w:t>3.5.1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информационным структурам и методам решения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_Toc150198553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 w:rsidR="00506606">
              <w:rPr>
                <w:webHidden/>
              </w:rPr>
              <w:fldChar w:fldCharType="end"/>
            </w:r>
          </w:hyperlink>
        </w:p>
        <w:p w14:paraId="0A51D78B" w14:textId="4A0C9D24" w:rsidR="00506606" w:rsidRDefault="00E74C4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4" w:history="1">
            <w:r w:rsidR="00506606" w:rsidRPr="00BB643F">
              <w:rPr>
                <w:rStyle w:val="a6"/>
              </w:rPr>
              <w:t>3.5.2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исходным кодам и языкам программирования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_Toc150198554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 w:rsidR="00506606">
              <w:rPr>
                <w:webHidden/>
              </w:rPr>
              <w:fldChar w:fldCharType="end"/>
            </w:r>
          </w:hyperlink>
        </w:p>
        <w:p w14:paraId="00C69377" w14:textId="3FF9AFD5" w:rsidR="00506606" w:rsidRDefault="00E74C4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5" w:history="1">
            <w:r w:rsidR="00506606" w:rsidRPr="00BB643F">
              <w:rPr>
                <w:rStyle w:val="a6"/>
              </w:rPr>
              <w:t>3.5.3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программным средствам, используемым программой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_Toc150198555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 w:rsidR="00506606">
              <w:rPr>
                <w:webHidden/>
              </w:rPr>
              <w:fldChar w:fldCharType="end"/>
            </w:r>
          </w:hyperlink>
        </w:p>
        <w:p w14:paraId="5D13F6E6" w14:textId="414FF3F7" w:rsidR="00506606" w:rsidRDefault="00E74C4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6" w:history="1">
            <w:r w:rsidR="00506606" w:rsidRPr="00BB643F">
              <w:rPr>
                <w:rStyle w:val="a6"/>
              </w:rPr>
              <w:t>3.5.4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защите информации программы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_Toc150198556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 w:rsidR="00506606">
              <w:rPr>
                <w:webHidden/>
              </w:rPr>
              <w:fldChar w:fldCharType="end"/>
            </w:r>
          </w:hyperlink>
        </w:p>
        <w:p w14:paraId="61F3B803" w14:textId="7DD34B5D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7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маркировке и упаковке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_Toc150198557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 w:rsidR="00506606">
              <w:rPr>
                <w:webHidden/>
              </w:rPr>
              <w:fldChar w:fldCharType="end"/>
            </w:r>
          </w:hyperlink>
        </w:p>
        <w:p w14:paraId="5DE723F4" w14:textId="30E5BB3A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8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Требования к транспортированию и хранению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_Toc150198558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 w:rsidR="00506606">
              <w:rPr>
                <w:webHidden/>
              </w:rPr>
              <w:fldChar w:fldCharType="end"/>
            </w:r>
          </w:hyperlink>
        </w:p>
        <w:p w14:paraId="075B31D1" w14:textId="299D096E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59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Специальные требования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_Toc150198559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23</w:t>
            </w:r>
            <w:r w:rsidR="00506606">
              <w:rPr>
                <w:webHidden/>
              </w:rPr>
              <w:fldChar w:fldCharType="end"/>
            </w:r>
          </w:hyperlink>
        </w:p>
        <w:p w14:paraId="5092E129" w14:textId="1F26A165" w:rsidR="00506606" w:rsidRDefault="00E74C4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60" w:history="1">
            <w:r w:rsidR="00506606" w:rsidRPr="00BB643F">
              <w:rPr>
                <w:rStyle w:val="a6"/>
              </w:rPr>
              <w:t>4.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Стадии и этапы разработки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_Toc150198560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24</w:t>
            </w:r>
            <w:r w:rsidR="00506606">
              <w:rPr>
                <w:webHidden/>
              </w:rPr>
              <w:fldChar w:fldCharType="end"/>
            </w:r>
          </w:hyperlink>
        </w:p>
        <w:p w14:paraId="2DD4D19D" w14:textId="2EB82F35" w:rsidR="00506606" w:rsidRDefault="00E74C4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198561" w:history="1">
            <w:r w:rsidR="00506606" w:rsidRPr="00BB643F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50660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6606" w:rsidRPr="00BB643F">
              <w:rPr>
                <w:rStyle w:val="a6"/>
              </w:rPr>
              <w:t>Стадии разработки</w:t>
            </w:r>
            <w:r w:rsidR="00506606">
              <w:rPr>
                <w:webHidden/>
              </w:rPr>
              <w:tab/>
            </w:r>
            <w:r w:rsidR="00506606">
              <w:rPr>
                <w:webHidden/>
              </w:rPr>
              <w:fldChar w:fldCharType="begin"/>
            </w:r>
            <w:r w:rsidR="00506606">
              <w:rPr>
                <w:webHidden/>
              </w:rPr>
              <w:instrText xml:space="preserve"> PAGEREF _Toc150198561 \h </w:instrText>
            </w:r>
            <w:r w:rsidR="00506606">
              <w:rPr>
                <w:webHidden/>
              </w:rPr>
            </w:r>
            <w:r w:rsidR="00506606">
              <w:rPr>
                <w:webHidden/>
              </w:rPr>
              <w:fldChar w:fldCharType="separate"/>
            </w:r>
            <w:r w:rsidR="00C63704">
              <w:rPr>
                <w:webHidden/>
              </w:rPr>
              <w:t>24</w:t>
            </w:r>
            <w:r w:rsidR="00506606">
              <w:rPr>
                <w:webHidden/>
              </w:rPr>
              <w:fldChar w:fldCharType="end"/>
            </w:r>
          </w:hyperlink>
        </w:p>
        <w:p w14:paraId="76616BFD" w14:textId="587A4734" w:rsidR="6909D770" w:rsidRDefault="6909D770" w:rsidP="6909D770">
          <w:pPr>
            <w:pStyle w:val="21"/>
            <w:tabs>
              <w:tab w:val="clear" w:pos="10206"/>
              <w:tab w:val="right" w:leader="dot" w:pos="10200"/>
              <w:tab w:val="left" w:pos="720"/>
            </w:tabs>
          </w:pPr>
          <w: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 w:rsidRPr="156CDBDA">
        <w:rPr>
          <w:noProof/>
        </w:rPr>
        <w:br w:type="page"/>
      </w:r>
    </w:p>
    <w:p w14:paraId="21E41068" w14:textId="0CBBBAA1" w:rsidR="003A4516" w:rsidRDefault="003A4516" w:rsidP="003A4516">
      <w:pPr>
        <w:pStyle w:val="1"/>
        <w:numPr>
          <w:ilvl w:val="0"/>
          <w:numId w:val="0"/>
        </w:numPr>
        <w:ind w:left="709"/>
      </w:pPr>
      <w:bookmarkStart w:id="4" w:name="_Toc150198529"/>
      <w:r>
        <w:lastRenderedPageBreak/>
        <w:t>Введение</w:t>
      </w:r>
      <w:bookmarkEnd w:id="4"/>
    </w:p>
    <w:p w14:paraId="52BF3991" w14:textId="15408AC2" w:rsidR="003A4516" w:rsidRDefault="003A4516" w:rsidP="007F7788">
      <w:pPr>
        <w:ind w:firstLine="709"/>
      </w:pPr>
      <w:r w:rsidRPr="007F7788">
        <w:t xml:space="preserve">Данный документ является техническим заданием </w:t>
      </w:r>
      <w:r w:rsidR="00695772" w:rsidRPr="007F7788">
        <w:t xml:space="preserve">для </w:t>
      </w:r>
      <w:r w:rsidR="00695772">
        <w:t>веб-приложения</w:t>
      </w:r>
      <w:r w:rsidRPr="007F7788">
        <w:t xml:space="preserve"> </w:t>
      </w:r>
      <w:proofErr w:type="spellStart"/>
      <w:r w:rsidRPr="007F7788">
        <w:t>NeuroKanban</w:t>
      </w:r>
      <w:proofErr w:type="spellEnd"/>
      <w:r w:rsidRPr="007F7788">
        <w:t>, в нём описаны:</w:t>
      </w:r>
    </w:p>
    <w:p w14:paraId="0D104566" w14:textId="4610A781" w:rsidR="003A4516" w:rsidRPr="007F7788" w:rsidRDefault="003A4516" w:rsidP="00022412">
      <w:pPr>
        <w:pStyle w:val="a0"/>
        <w:ind w:left="0" w:firstLine="709"/>
        <w:rPr>
          <w:rFonts w:cstheme="minorBidi"/>
        </w:rPr>
      </w:pPr>
      <w:r w:rsidRPr="007F7788">
        <w:t>общие сведения о разработке;</w:t>
      </w:r>
    </w:p>
    <w:p w14:paraId="444305BD" w14:textId="56919585" w:rsidR="003A4516" w:rsidRPr="007F7788" w:rsidRDefault="003A4516" w:rsidP="00022412">
      <w:pPr>
        <w:pStyle w:val="a0"/>
        <w:ind w:left="0" w:firstLine="709"/>
        <w:rPr>
          <w:rFonts w:cstheme="minorBidi"/>
        </w:rPr>
      </w:pPr>
      <w:r w:rsidRPr="007F7788">
        <w:t>требования к системе, функциям;</w:t>
      </w:r>
    </w:p>
    <w:p w14:paraId="5A3FF987" w14:textId="115AAF73" w:rsidR="003A4516" w:rsidRPr="007F7788" w:rsidRDefault="003A4516" w:rsidP="00022412">
      <w:pPr>
        <w:pStyle w:val="a0"/>
        <w:ind w:left="0" w:firstLine="709"/>
        <w:rPr>
          <w:rFonts w:cstheme="minorBidi"/>
        </w:rPr>
      </w:pPr>
      <w:r w:rsidRPr="007F7788">
        <w:t>этапы и стадии разработки.</w:t>
      </w:r>
    </w:p>
    <w:p w14:paraId="18F357BB" w14:textId="29E71899" w:rsidR="003A4516" w:rsidRPr="003A4516" w:rsidRDefault="003A4516" w:rsidP="00506606">
      <w:pPr>
        <w:ind w:firstLine="709"/>
      </w:pPr>
      <w:r w:rsidRPr="007F7788">
        <w:t xml:space="preserve">Документ предназначен для технического специалиста — конечного разработчика </w:t>
      </w:r>
      <w:r w:rsidR="00506606">
        <w:t>веб-</w:t>
      </w:r>
      <w:r w:rsidR="00695772">
        <w:t>приложение</w:t>
      </w:r>
      <w:r w:rsidRPr="007F7788">
        <w:t xml:space="preserve"> </w:t>
      </w:r>
      <w:proofErr w:type="spellStart"/>
      <w:r w:rsidRPr="007F7788">
        <w:t>NeuroKanban</w:t>
      </w:r>
      <w:proofErr w:type="spellEnd"/>
      <w:r w:rsidRPr="007F7788">
        <w:t>.</w:t>
      </w:r>
    </w:p>
    <w:p w14:paraId="0ED592BD" w14:textId="3B14A3FE" w:rsidR="00C35937" w:rsidRDefault="00C35937" w:rsidP="00E92422">
      <w:pPr>
        <w:pStyle w:val="1"/>
        <w:ind w:firstLine="709"/>
      </w:pPr>
      <w:bookmarkStart w:id="5" w:name="_Toc150198530"/>
      <w:r>
        <w:lastRenderedPageBreak/>
        <w:t>Термины и определения</w:t>
      </w:r>
      <w:bookmarkEnd w:id="5"/>
    </w:p>
    <w:p w14:paraId="6C4EBAB8" w14:textId="3E180E23" w:rsidR="003A4516" w:rsidRPr="003A4516" w:rsidRDefault="003A4516" w:rsidP="00E92422">
      <w:pPr>
        <w:ind w:firstLine="709"/>
      </w:pPr>
      <w:proofErr w:type="spellStart"/>
      <w:r w:rsidRPr="003A4516">
        <w:t>Канбан</w:t>
      </w:r>
      <w:proofErr w:type="spellEnd"/>
      <w:r w:rsidRPr="003A4516">
        <w:t xml:space="preserve"> — система организации производства и снабжения, позволяющая реализовать принцип «точно в срок».</w:t>
      </w:r>
    </w:p>
    <w:p w14:paraId="293BB15D" w14:textId="3D00083B" w:rsidR="00BA72EB" w:rsidRDefault="003A4516" w:rsidP="00E92422">
      <w:pPr>
        <w:ind w:firstLine="709"/>
      </w:pPr>
      <w:r w:rsidRPr="003A4516">
        <w:t>Свободное программное обеспечение с общедоступными (открытыми) исходными кодами (англ. Free/</w:t>
      </w:r>
      <w:proofErr w:type="spellStart"/>
      <w:r w:rsidRPr="003A4516">
        <w:t>libre</w:t>
      </w:r>
      <w:proofErr w:type="spellEnd"/>
      <w:r w:rsidRPr="003A4516">
        <w:t xml:space="preserve"> </w:t>
      </w:r>
      <w:proofErr w:type="spellStart"/>
      <w:r w:rsidRPr="003A4516">
        <w:t>and</w:t>
      </w:r>
      <w:proofErr w:type="spellEnd"/>
      <w:r w:rsidRPr="003A4516">
        <w:t xml:space="preserve"> </w:t>
      </w:r>
      <w:proofErr w:type="spellStart"/>
      <w:r w:rsidRPr="003A4516">
        <w:t>open-source</w:t>
      </w:r>
      <w:proofErr w:type="spellEnd"/>
      <w:r w:rsidRPr="003A4516">
        <w:t xml:space="preserve"> </w:t>
      </w:r>
      <w:proofErr w:type="spellStart"/>
      <w:r w:rsidRPr="003A4516">
        <w:t>software</w:t>
      </w:r>
      <w:proofErr w:type="spellEnd"/>
      <w:r w:rsidRPr="003A4516">
        <w:t xml:space="preserve"> (F(L)OSS))— категория программного обеспечения, которая включает в себя как свободное, так и открытое программное обеспечение.</w:t>
      </w:r>
    </w:p>
    <w:p w14:paraId="45488771" w14:textId="68891B30" w:rsidR="00022412" w:rsidRPr="003A4516" w:rsidRDefault="00022412" w:rsidP="00E92422">
      <w:pPr>
        <w:ind w:firstLine="709"/>
      </w:pPr>
      <w:r w:rsidRPr="00022412">
        <w:t>Интернет-сервис – это веб-приложение или онлайн-платформа, предоставляющая пользователю доступ к определенным функциональным возможностям или услугам через Интернет.</w:t>
      </w:r>
    </w:p>
    <w:p w14:paraId="3F872973" w14:textId="62FCB6E6" w:rsidR="00252984" w:rsidRDefault="4887F1AF" w:rsidP="00E92422">
      <w:pPr>
        <w:pStyle w:val="1"/>
        <w:ind w:firstLine="709"/>
      </w:pPr>
      <w:bookmarkStart w:id="6" w:name="_Toc150198531"/>
      <w:r>
        <w:lastRenderedPageBreak/>
        <w:t>Общие сведения о разработке</w:t>
      </w:r>
      <w:bookmarkEnd w:id="6"/>
    </w:p>
    <w:p w14:paraId="02361686" w14:textId="0DEA06C3" w:rsidR="00312DDA" w:rsidRDefault="00BF3B66" w:rsidP="00E92422">
      <w:pPr>
        <w:pStyle w:val="2"/>
        <w:ind w:firstLine="709"/>
      </w:pPr>
      <w:bookmarkStart w:id="7" w:name="_Toc150198532"/>
      <w:r>
        <w:t>Полное наименование системы и ее условное обозначение</w:t>
      </w:r>
      <w:bookmarkEnd w:id="7"/>
    </w:p>
    <w:p w14:paraId="66121046" w14:textId="03855252" w:rsidR="00BF3B66" w:rsidRDefault="00BF3B66" w:rsidP="00BF3B66">
      <w:pPr>
        <w:ind w:firstLine="709"/>
      </w:pPr>
      <w:r>
        <w:t xml:space="preserve">Полное наименование системы: </w:t>
      </w:r>
      <w:r w:rsidR="00506606">
        <w:t xml:space="preserve">веб-сайт </w:t>
      </w:r>
      <w:proofErr w:type="spellStart"/>
      <w:r>
        <w:rPr>
          <w:lang w:val="en-US"/>
        </w:rPr>
        <w:t>NeuroKanban</w:t>
      </w:r>
      <w:proofErr w:type="spellEnd"/>
      <w:r>
        <w:t xml:space="preserve"> для организации работы проектной группы над конкретными проектами посредством парадигмы </w:t>
      </w:r>
      <w:proofErr w:type="spellStart"/>
      <w:r>
        <w:t>канбан</w:t>
      </w:r>
      <w:proofErr w:type="spellEnd"/>
      <w:r>
        <w:t>.</w:t>
      </w:r>
    </w:p>
    <w:p w14:paraId="2D265314" w14:textId="015D0C14" w:rsidR="00BF3B66" w:rsidRPr="00BF3B66" w:rsidRDefault="00BF3B66" w:rsidP="00BF3B66">
      <w:pPr>
        <w:ind w:firstLine="709"/>
        <w:rPr>
          <w:lang w:val="en-US"/>
        </w:rPr>
      </w:pPr>
      <w:r>
        <w:t xml:space="preserve">Краткое наименование системы: </w:t>
      </w:r>
      <w:proofErr w:type="spellStart"/>
      <w:r>
        <w:rPr>
          <w:lang w:val="en-US"/>
        </w:rPr>
        <w:t>NeuroKanban</w:t>
      </w:r>
      <w:proofErr w:type="spellEnd"/>
      <w:r>
        <w:rPr>
          <w:lang w:val="en-US"/>
        </w:rPr>
        <w:t>.</w:t>
      </w:r>
    </w:p>
    <w:p w14:paraId="074611B6" w14:textId="0BBA3955" w:rsidR="00AE639E" w:rsidRDefault="008A4047" w:rsidP="00E92422">
      <w:pPr>
        <w:pStyle w:val="2"/>
        <w:ind w:firstLine="709"/>
      </w:pPr>
      <w:bookmarkStart w:id="8" w:name="_Toc150198533"/>
      <w:r>
        <w:t>Предмет разработки</w:t>
      </w:r>
      <w:bookmarkEnd w:id="8"/>
    </w:p>
    <w:p w14:paraId="09B227E8" w14:textId="476F519C" w:rsidR="00AE639E" w:rsidRDefault="008A4047" w:rsidP="00E92422">
      <w:pPr>
        <w:ind w:firstLine="709"/>
      </w:pPr>
      <w:r>
        <w:t>Предметом разработки является Интернет-</w:t>
      </w:r>
      <w:r w:rsidR="003A4516">
        <w:t>сервис</w:t>
      </w:r>
      <w:r w:rsidR="00312DDA">
        <w:t xml:space="preserve"> </w:t>
      </w:r>
      <w:proofErr w:type="spellStart"/>
      <w:r w:rsidR="00312DDA">
        <w:rPr>
          <w:lang w:val="en-US"/>
        </w:rPr>
        <w:t>NeuroKanban</w:t>
      </w:r>
      <w:proofErr w:type="spellEnd"/>
      <w:r>
        <w:t xml:space="preserve"> для организации работы проектной группы над конкретными проектами </w:t>
      </w:r>
      <w:r w:rsidR="00312DDA">
        <w:t>посредством парадигмы</w:t>
      </w:r>
      <w:r>
        <w:t xml:space="preserve"> </w:t>
      </w:r>
      <w:proofErr w:type="spellStart"/>
      <w:r>
        <w:t>канбан</w:t>
      </w:r>
      <w:proofErr w:type="spellEnd"/>
      <w:r>
        <w:t>.</w:t>
      </w:r>
    </w:p>
    <w:p w14:paraId="2A2BCF60" w14:textId="4926FE93" w:rsidR="008A4047" w:rsidRDefault="008A4047" w:rsidP="00E92422">
      <w:pPr>
        <w:ind w:firstLine="709"/>
      </w:pPr>
      <w:r>
        <w:t>Назначение платформы:</w:t>
      </w:r>
    </w:p>
    <w:p w14:paraId="78011974" w14:textId="1B6DA814" w:rsidR="008A4047" w:rsidRDefault="008A4047" w:rsidP="00022412">
      <w:pPr>
        <w:pStyle w:val="a0"/>
        <w:ind w:left="0" w:firstLine="709"/>
        <w:rPr>
          <w:lang w:eastAsia="ja-JP"/>
        </w:rPr>
      </w:pPr>
      <w:r>
        <w:rPr>
          <w:lang w:eastAsia="ja-JP"/>
        </w:rPr>
        <w:t>организация проектных групп;</w:t>
      </w:r>
    </w:p>
    <w:p w14:paraId="5E8F07D1" w14:textId="007B968E" w:rsidR="008A4047" w:rsidRDefault="008A4047" w:rsidP="00022412">
      <w:pPr>
        <w:pStyle w:val="a0"/>
        <w:ind w:left="0" w:firstLine="709"/>
        <w:rPr>
          <w:lang w:eastAsia="ja-JP"/>
        </w:rPr>
      </w:pPr>
      <w:r>
        <w:rPr>
          <w:lang w:eastAsia="ja-JP"/>
        </w:rPr>
        <w:t>организация работы над проектами проектными группами.</w:t>
      </w:r>
    </w:p>
    <w:p w14:paraId="204B8308" w14:textId="2B7BA1BB" w:rsidR="008A4047" w:rsidRPr="00BF3B66" w:rsidRDefault="008A4047" w:rsidP="00BF3B66">
      <w:pPr>
        <w:pStyle w:val="a0"/>
        <w:numPr>
          <w:ilvl w:val="0"/>
          <w:numId w:val="0"/>
        </w:numPr>
        <w:ind w:firstLine="709"/>
        <w:rPr>
          <w:lang w:eastAsia="ja-JP"/>
        </w:rPr>
      </w:pPr>
      <w:r>
        <w:rPr>
          <w:lang w:eastAsia="ja-JP"/>
        </w:rPr>
        <w:t xml:space="preserve">Цель создания проекта: </w:t>
      </w:r>
      <w:r w:rsidR="00312DDA">
        <w:rPr>
          <w:lang w:eastAsia="ja-JP"/>
        </w:rPr>
        <w:t xml:space="preserve">разработка </w:t>
      </w:r>
      <w:r w:rsidR="00BF3B66">
        <w:rPr>
          <w:lang w:eastAsia="ja-JP"/>
        </w:rPr>
        <w:t>аналога популярных Интернет-</w:t>
      </w:r>
      <w:r w:rsidR="003A4516">
        <w:rPr>
          <w:lang w:eastAsia="ja-JP"/>
        </w:rPr>
        <w:t>сервисов</w:t>
      </w:r>
      <w:r w:rsidR="00BF3B66">
        <w:rPr>
          <w:lang w:eastAsia="ja-JP"/>
        </w:rPr>
        <w:t xml:space="preserve">, ушедших с Российского рынка, а также соответствие требованиям </w:t>
      </w:r>
      <w:r w:rsidR="00BF3B66">
        <w:rPr>
          <w:lang w:val="en-US" w:eastAsia="ja-JP"/>
        </w:rPr>
        <w:t>FOSS</w:t>
      </w:r>
      <w:r w:rsidR="002743E1">
        <w:rPr>
          <w:lang w:eastAsia="ja-JP"/>
        </w:rPr>
        <w:t xml:space="preserve"> и работа внутри организации</w:t>
      </w:r>
      <w:r w:rsidR="00BF3B66" w:rsidRPr="00BF3B66">
        <w:rPr>
          <w:lang w:eastAsia="ja-JP"/>
        </w:rPr>
        <w:t>.</w:t>
      </w:r>
    </w:p>
    <w:p w14:paraId="3A1F6C04" w14:textId="1C138955" w:rsidR="008815B1" w:rsidRDefault="00C375DC" w:rsidP="00D45A49">
      <w:pPr>
        <w:pStyle w:val="2"/>
        <w:ind w:firstLine="709"/>
      </w:pPr>
      <w:bookmarkStart w:id="9" w:name="_Toc150198534"/>
      <w:r>
        <w:t>Задачи разработки</w:t>
      </w:r>
      <w:bookmarkEnd w:id="9"/>
    </w:p>
    <w:p w14:paraId="615227A7" w14:textId="21A9D18E" w:rsidR="004324E6" w:rsidRPr="004324E6" w:rsidRDefault="004324E6" w:rsidP="00D45A49">
      <w:pPr>
        <w:spacing w:before="100" w:beforeAutospacing="1"/>
        <w:ind w:firstLine="709"/>
        <w:rPr>
          <w:rFonts w:cs="Times New Roman"/>
          <w:szCs w:val="28"/>
        </w:rPr>
      </w:pPr>
      <w:r w:rsidRPr="004324E6">
        <w:rPr>
          <w:rFonts w:cs="Times New Roman"/>
          <w:szCs w:val="28"/>
        </w:rPr>
        <w:t>Задач</w:t>
      </w:r>
      <w:r w:rsidR="00C375DC">
        <w:rPr>
          <w:rFonts w:cs="Times New Roman"/>
          <w:szCs w:val="28"/>
        </w:rPr>
        <w:t>ами</w:t>
      </w:r>
      <w:r w:rsidRPr="004324E6">
        <w:rPr>
          <w:rFonts w:cs="Times New Roman"/>
          <w:szCs w:val="28"/>
        </w:rPr>
        <w:t xml:space="preserve"> разработки</w:t>
      </w:r>
      <w:r w:rsidR="00C375DC">
        <w:rPr>
          <w:rFonts w:cs="Times New Roman"/>
          <w:szCs w:val="28"/>
        </w:rPr>
        <w:t xml:space="preserve"> являются</w:t>
      </w:r>
      <w:r w:rsidRPr="004324E6">
        <w:rPr>
          <w:rFonts w:cs="Times New Roman"/>
          <w:szCs w:val="28"/>
        </w:rPr>
        <w:t xml:space="preserve">: </w:t>
      </w:r>
    </w:p>
    <w:p w14:paraId="40A7C950" w14:textId="77777777" w:rsidR="004324E6" w:rsidRPr="0060778A" w:rsidRDefault="7FBC347C" w:rsidP="00022412">
      <w:pPr>
        <w:pStyle w:val="a0"/>
        <w:ind w:left="0" w:firstLine="709"/>
      </w:pPr>
      <w:r>
        <w:t xml:space="preserve">выбрать и изучить среду разработки; </w:t>
      </w:r>
    </w:p>
    <w:p w14:paraId="7FE2D5C1" w14:textId="28E21A52" w:rsidR="004324E6" w:rsidRPr="007512E7" w:rsidRDefault="7FBC347C" w:rsidP="00022412">
      <w:pPr>
        <w:pStyle w:val="a0"/>
        <w:ind w:left="0" w:firstLine="709"/>
      </w:pPr>
      <w:r>
        <w:t xml:space="preserve">разработать </w:t>
      </w:r>
      <w:r w:rsidR="00CE1DF8">
        <w:t>программное обеспечение на заданную тему</w:t>
      </w:r>
      <w:r>
        <w:t xml:space="preserve">; </w:t>
      </w:r>
    </w:p>
    <w:p w14:paraId="3C2F4932" w14:textId="77777777" w:rsidR="004324E6" w:rsidRPr="0060778A" w:rsidRDefault="7FBC347C" w:rsidP="00022412">
      <w:pPr>
        <w:pStyle w:val="a0"/>
        <w:ind w:left="0" w:firstLine="709"/>
      </w:pPr>
      <w:r>
        <w:t>разработать документацию.</w:t>
      </w:r>
    </w:p>
    <w:p w14:paraId="2F073847" w14:textId="3754C091" w:rsidR="008815B1" w:rsidRDefault="2D22AD3D" w:rsidP="00D45A49">
      <w:pPr>
        <w:pStyle w:val="2"/>
        <w:ind w:firstLine="709"/>
      </w:pPr>
      <w:bookmarkStart w:id="10" w:name="_Toc150198535"/>
      <w:r>
        <w:t>Основания разработки</w:t>
      </w:r>
      <w:bookmarkEnd w:id="10"/>
    </w:p>
    <w:p w14:paraId="5615F4FA" w14:textId="09146A39" w:rsidR="00356210" w:rsidRDefault="00356210" w:rsidP="00D45A49">
      <w:pPr>
        <w:spacing w:before="100" w:beforeAutospacing="1"/>
        <w:ind w:firstLine="709"/>
        <w:rPr>
          <w:rFonts w:cs="Times New Roman"/>
          <w:szCs w:val="24"/>
        </w:rPr>
      </w:pPr>
      <w:r w:rsidRPr="00356210">
        <w:t>Основанием для разработки является учебный план 202</w:t>
      </w:r>
      <w:r w:rsidR="00C375DC">
        <w:t>3</w:t>
      </w:r>
      <w:r w:rsidRPr="00356210">
        <w:t xml:space="preserve"> года по специальности 09.02.07 «Информационные системы и программирование», Индивидуальное задание </w:t>
      </w:r>
      <w:r w:rsidR="008E1CB5">
        <w:t xml:space="preserve">для </w:t>
      </w:r>
      <w:r w:rsidR="00C375DC">
        <w:t>учебной практики</w:t>
      </w:r>
      <w:r w:rsidRPr="0002065B">
        <w:rPr>
          <w:rFonts w:cs="Times New Roman"/>
          <w:szCs w:val="24"/>
        </w:rPr>
        <w:t>.</w:t>
      </w:r>
    </w:p>
    <w:p w14:paraId="02E88DDD" w14:textId="02A08BF2" w:rsidR="00232A98" w:rsidRPr="00232A98" w:rsidRDefault="2D22AD3D" w:rsidP="00D45A49">
      <w:pPr>
        <w:pStyle w:val="2"/>
        <w:ind w:firstLine="709"/>
      </w:pPr>
      <w:bookmarkStart w:id="11" w:name="_Toc150198536"/>
      <w:r>
        <w:t>Сроки разработк</w:t>
      </w:r>
      <w:r w:rsidR="6C1D4E57">
        <w:t>и</w:t>
      </w:r>
      <w:bookmarkEnd w:id="11"/>
    </w:p>
    <w:p w14:paraId="7CEA7911" w14:textId="587064A0" w:rsidR="004324E6" w:rsidRPr="004324E6" w:rsidRDefault="004324E6" w:rsidP="00D45A49">
      <w:pPr>
        <w:spacing w:before="100" w:beforeAutospacing="1"/>
        <w:ind w:firstLine="709"/>
        <w:rPr>
          <w:rFonts w:cs="Times New Roman"/>
          <w:szCs w:val="24"/>
        </w:rPr>
      </w:pPr>
      <w:r w:rsidRPr="004324E6">
        <w:rPr>
          <w:rFonts w:cs="Times New Roman"/>
          <w:szCs w:val="24"/>
        </w:rPr>
        <w:t xml:space="preserve">Начало разработки – </w:t>
      </w:r>
      <w:r w:rsidR="00695772">
        <w:rPr>
          <w:rFonts w:cs="Times New Roman"/>
          <w:szCs w:val="24"/>
        </w:rPr>
        <w:t>14</w:t>
      </w:r>
      <w:r w:rsidRPr="004324E6">
        <w:rPr>
          <w:rFonts w:cs="Times New Roman"/>
          <w:szCs w:val="24"/>
        </w:rPr>
        <w:t>.</w:t>
      </w:r>
      <w:r w:rsidR="00C375DC">
        <w:rPr>
          <w:rFonts w:cs="Times New Roman"/>
          <w:szCs w:val="24"/>
        </w:rPr>
        <w:t>09</w:t>
      </w:r>
      <w:r w:rsidRPr="004324E6">
        <w:rPr>
          <w:rFonts w:cs="Times New Roman"/>
          <w:szCs w:val="24"/>
        </w:rPr>
        <w:t>.202</w:t>
      </w:r>
      <w:r w:rsidR="00695772">
        <w:rPr>
          <w:rFonts w:cs="Times New Roman"/>
          <w:szCs w:val="24"/>
        </w:rPr>
        <w:t>3</w:t>
      </w:r>
    </w:p>
    <w:p w14:paraId="380941C8" w14:textId="53392B06" w:rsidR="00232A98" w:rsidRDefault="004324E6" w:rsidP="00D45A49">
      <w:pPr>
        <w:spacing w:before="100" w:beforeAutospacing="1"/>
        <w:ind w:firstLine="709"/>
        <w:rPr>
          <w:rFonts w:cs="Times New Roman"/>
          <w:szCs w:val="24"/>
        </w:rPr>
      </w:pPr>
      <w:r w:rsidRPr="004324E6">
        <w:rPr>
          <w:rFonts w:cs="Times New Roman"/>
          <w:szCs w:val="24"/>
        </w:rPr>
        <w:t xml:space="preserve">Конец разработки –   </w:t>
      </w:r>
      <w:r w:rsidR="00695772">
        <w:rPr>
          <w:rFonts w:cs="Times New Roman"/>
          <w:szCs w:val="24"/>
        </w:rPr>
        <w:t>20</w:t>
      </w:r>
      <w:r w:rsidRPr="004324E6">
        <w:rPr>
          <w:rFonts w:cs="Times New Roman"/>
          <w:szCs w:val="24"/>
        </w:rPr>
        <w:t>.</w:t>
      </w:r>
      <w:r w:rsidR="008E1CB5">
        <w:rPr>
          <w:rFonts w:cs="Times New Roman"/>
          <w:szCs w:val="24"/>
        </w:rPr>
        <w:t>1</w:t>
      </w:r>
      <w:r w:rsidR="00C375DC">
        <w:rPr>
          <w:rFonts w:cs="Times New Roman"/>
          <w:szCs w:val="24"/>
        </w:rPr>
        <w:t>1</w:t>
      </w:r>
      <w:r w:rsidRPr="004324E6">
        <w:rPr>
          <w:rFonts w:cs="Times New Roman"/>
          <w:szCs w:val="24"/>
        </w:rPr>
        <w:t>.202</w:t>
      </w:r>
      <w:r w:rsidR="00695772">
        <w:rPr>
          <w:rFonts w:cs="Times New Roman"/>
          <w:szCs w:val="24"/>
        </w:rPr>
        <w:t>3</w:t>
      </w:r>
    </w:p>
    <w:p w14:paraId="6C5B0C21" w14:textId="66514563" w:rsidR="00232A98" w:rsidRPr="00CD4A54" w:rsidRDefault="6C1D4E57" w:rsidP="002C768F">
      <w:pPr>
        <w:pStyle w:val="2"/>
        <w:ind w:firstLine="709"/>
      </w:pPr>
      <w:bookmarkStart w:id="12" w:name="_Toc150198537"/>
      <w:r>
        <w:t>Назначение разработки</w:t>
      </w:r>
      <w:bookmarkStart w:id="13" w:name="_Toc68648916"/>
      <w:bookmarkEnd w:id="12"/>
      <w:r w:rsidR="00232A98" w:rsidRPr="009A4573">
        <w:rPr>
          <w:szCs w:val="24"/>
        </w:rPr>
        <w:t xml:space="preserve"> </w:t>
      </w:r>
    </w:p>
    <w:p w14:paraId="7BED3F20" w14:textId="77777777" w:rsidR="00232A98" w:rsidRPr="00FD4A6B" w:rsidRDefault="6C1D4E57" w:rsidP="00D45A49">
      <w:pPr>
        <w:pStyle w:val="3"/>
        <w:ind w:firstLine="709"/>
      </w:pPr>
      <w:bookmarkStart w:id="14" w:name="_Toc97361809"/>
      <w:bookmarkStart w:id="15" w:name="_Toc150198538"/>
      <w:r>
        <w:t>Эксплуатационное назначение программы</w:t>
      </w:r>
      <w:bookmarkEnd w:id="13"/>
      <w:bookmarkEnd w:id="14"/>
      <w:bookmarkEnd w:id="15"/>
    </w:p>
    <w:p w14:paraId="579BB99E" w14:textId="13218D0F" w:rsidR="00232A98" w:rsidRPr="00C375DC" w:rsidRDefault="00232A98" w:rsidP="00C375DC">
      <w:pPr>
        <w:ind w:firstLine="709"/>
      </w:pPr>
      <w:r w:rsidRPr="7CBA4F10">
        <w:rPr>
          <w:rFonts w:cs="Times New Roman"/>
        </w:rPr>
        <w:t xml:space="preserve">Программа предназначена </w:t>
      </w:r>
      <w:r w:rsidR="00C375DC">
        <w:t xml:space="preserve">для организации работы проектной группы над конкретными проектами посредством парадигмы </w:t>
      </w:r>
      <w:proofErr w:type="spellStart"/>
      <w:r w:rsidR="00C375DC">
        <w:t>канбан</w:t>
      </w:r>
      <w:proofErr w:type="spellEnd"/>
      <w:r w:rsidR="00081D2A">
        <w:rPr>
          <w:rFonts w:cs="Times New Roman"/>
        </w:rPr>
        <w:t xml:space="preserve">, а также визуализации того, на каком этапе выполнения </w:t>
      </w:r>
      <w:r w:rsidR="00081D2A">
        <w:rPr>
          <w:rFonts w:cs="Times New Roman"/>
        </w:rPr>
        <w:lastRenderedPageBreak/>
        <w:t>находится каждая задача проекта.</w:t>
      </w:r>
      <w:r w:rsidRPr="7CBA4F10">
        <w:rPr>
          <w:rFonts w:cs="Times New Roman"/>
        </w:rPr>
        <w:t xml:space="preserve"> </w:t>
      </w:r>
      <w:r w:rsidR="005F3E12">
        <w:rPr>
          <w:rFonts w:cs="Times New Roman"/>
        </w:rPr>
        <w:t>Продукт предназначен для внутреннего пользования внутри различных организации для недопущения передачи информации о проектах третьим лицам.</w:t>
      </w:r>
    </w:p>
    <w:p w14:paraId="6E391975" w14:textId="6F92A755" w:rsidR="008815B1" w:rsidRDefault="2D22AD3D" w:rsidP="00D45A49">
      <w:pPr>
        <w:pStyle w:val="1"/>
        <w:ind w:firstLine="709"/>
      </w:pPr>
      <w:bookmarkStart w:id="16" w:name="_Toc150198539"/>
      <w:r>
        <w:lastRenderedPageBreak/>
        <w:t>Требования</w:t>
      </w:r>
      <w:r w:rsidR="023676C0">
        <w:t xml:space="preserve"> к программе</w:t>
      </w:r>
      <w:bookmarkEnd w:id="16"/>
    </w:p>
    <w:p w14:paraId="6D19D79A" w14:textId="5B454EDE" w:rsidR="00AC4F0D" w:rsidRPr="00AC4F0D" w:rsidRDefault="07FC1BBE" w:rsidP="00D45A49">
      <w:pPr>
        <w:pStyle w:val="2"/>
        <w:ind w:firstLine="709"/>
      </w:pPr>
      <w:bookmarkStart w:id="17" w:name="_Toc150198540"/>
      <w:r>
        <w:t>Требования к структуре приложения</w:t>
      </w:r>
      <w:bookmarkEnd w:id="17"/>
    </w:p>
    <w:p w14:paraId="3E39DF76" w14:textId="4C3A5B34" w:rsidR="002B6ADC" w:rsidRDefault="2D22AD3D" w:rsidP="00D45A49">
      <w:pPr>
        <w:pStyle w:val="3"/>
        <w:ind w:firstLine="709"/>
      </w:pPr>
      <w:bookmarkStart w:id="18" w:name="_Toc150198541"/>
      <w:r>
        <w:t>Требования к функци</w:t>
      </w:r>
      <w:r w:rsidR="023676C0">
        <w:t>ональным характеристикам</w:t>
      </w:r>
      <w:bookmarkEnd w:id="18"/>
    </w:p>
    <w:p w14:paraId="009F7C8F" w14:textId="49D4C67E" w:rsidR="00D33DC7" w:rsidRDefault="007D4BD0" w:rsidP="00D33DC7">
      <w:pPr>
        <w:ind w:firstLine="709"/>
      </w:pPr>
      <w:proofErr w:type="spellStart"/>
      <w:r>
        <w:rPr>
          <w:lang w:val="en-US"/>
        </w:rPr>
        <w:t>NeuroKanban</w:t>
      </w:r>
      <w:proofErr w:type="spellEnd"/>
      <w:r w:rsidR="6A32D019">
        <w:t xml:space="preserve"> долж</w:t>
      </w:r>
      <w:r w:rsidR="008E1CB5">
        <w:t>ен</w:t>
      </w:r>
      <w:r w:rsidR="6A32D019">
        <w:t xml:space="preserve"> обеспечивать возможност</w:t>
      </w:r>
      <w:r w:rsidR="00E10DE1">
        <w:t>и</w:t>
      </w:r>
      <w:r w:rsidR="6A32D019">
        <w:t>:</w:t>
      </w:r>
    </w:p>
    <w:p w14:paraId="7346223B" w14:textId="240250A3" w:rsidR="00D33DC7" w:rsidRDefault="00D33DC7" w:rsidP="001B01BC">
      <w:pPr>
        <w:pStyle w:val="a0"/>
        <w:ind w:left="0" w:firstLine="709"/>
      </w:pPr>
      <w:r>
        <w:t>навигация на сайте посредством пользовательского интерфейса;</w:t>
      </w:r>
    </w:p>
    <w:p w14:paraId="1D61F839" w14:textId="72DBD04D" w:rsidR="001B01BC" w:rsidRDefault="001B01BC" w:rsidP="001B01BC">
      <w:pPr>
        <w:pStyle w:val="a0"/>
        <w:ind w:left="0" w:firstLine="709"/>
      </w:pPr>
      <w:r w:rsidRPr="001B01BC">
        <w:t>создание и редактирование проектов в системе;</w:t>
      </w:r>
    </w:p>
    <w:p w14:paraId="75D30F62" w14:textId="75A82D91" w:rsidR="005F3E12" w:rsidRPr="001B01BC" w:rsidRDefault="005F3E12" w:rsidP="001B01BC">
      <w:pPr>
        <w:pStyle w:val="a0"/>
        <w:ind w:left="0" w:firstLine="709"/>
      </w:pPr>
      <w:r>
        <w:t>приглашение пользователей в проект от руководителей проектов;</w:t>
      </w:r>
    </w:p>
    <w:p w14:paraId="527C6BB0" w14:textId="77777777" w:rsidR="001B01BC" w:rsidRPr="001B01BC" w:rsidRDefault="001B01BC" w:rsidP="001B01BC">
      <w:pPr>
        <w:pStyle w:val="a0"/>
        <w:ind w:left="0" w:firstLine="709"/>
      </w:pPr>
      <w:r w:rsidRPr="001B01BC">
        <w:t>создание и редактирование «досок» внутри проектов;</w:t>
      </w:r>
    </w:p>
    <w:p w14:paraId="0A3C15A2" w14:textId="77777777" w:rsidR="001B01BC" w:rsidRPr="001B01BC" w:rsidRDefault="001B01BC" w:rsidP="001B01BC">
      <w:pPr>
        <w:pStyle w:val="a0"/>
        <w:ind w:left="0" w:firstLine="709"/>
      </w:pPr>
      <w:r w:rsidRPr="001B01BC">
        <w:t>создание и редактирование групп задач (столбцов) на «досках»;</w:t>
      </w:r>
    </w:p>
    <w:p w14:paraId="3E16A166" w14:textId="33D9C6A3" w:rsidR="001B01BC" w:rsidRPr="001B01BC" w:rsidRDefault="001B01BC" w:rsidP="001B01BC">
      <w:pPr>
        <w:pStyle w:val="a0"/>
        <w:ind w:left="0" w:firstLine="709"/>
      </w:pPr>
      <w:r w:rsidRPr="001B01BC">
        <w:t>создание, редактирование, перемещение задач между группами на «досках», а также установление различных характеристик задач, таких как трудоемкость (крайняя дата выполнения, уже затраченное время исполнения);</w:t>
      </w:r>
    </w:p>
    <w:p w14:paraId="053A8CB7" w14:textId="77777777" w:rsidR="001B01BC" w:rsidRPr="001B01BC" w:rsidRDefault="001B01BC" w:rsidP="001B01BC">
      <w:pPr>
        <w:pStyle w:val="a0"/>
        <w:ind w:left="0" w:firstLine="709"/>
      </w:pPr>
      <w:r w:rsidRPr="001B01BC">
        <w:t>обеспечение напоминаний о заканчивающемся сроке для выполнения задач;</w:t>
      </w:r>
    </w:p>
    <w:p w14:paraId="323506F9" w14:textId="77777777" w:rsidR="001B01BC" w:rsidRPr="001B01BC" w:rsidRDefault="001B01BC" w:rsidP="001B01BC">
      <w:pPr>
        <w:pStyle w:val="a0"/>
        <w:ind w:left="0" w:firstLine="709"/>
      </w:pPr>
      <w:r w:rsidRPr="001B01BC">
        <w:t>информирование руководителей проекта о статусе выполнения задач.</w:t>
      </w:r>
    </w:p>
    <w:p w14:paraId="14B6F334" w14:textId="2845D1DA" w:rsidR="00AC4F0D" w:rsidRPr="00AC4F0D" w:rsidRDefault="023676C0" w:rsidP="00D45A49">
      <w:pPr>
        <w:pStyle w:val="3"/>
        <w:ind w:firstLine="709"/>
      </w:pPr>
      <w:bookmarkStart w:id="19" w:name="_Toc150198542"/>
      <w:r>
        <w:t>Требования к пользовательскому интерфейсу</w:t>
      </w:r>
      <w:bookmarkEnd w:id="19"/>
      <w:r w:rsidR="4B1581CE">
        <w:t xml:space="preserve"> </w:t>
      </w:r>
    </w:p>
    <w:p w14:paraId="72B61EEC" w14:textId="5F16A824" w:rsidR="00AC4F0D" w:rsidRPr="000A36E8" w:rsidRDefault="07FC1BBE" w:rsidP="00D45A49">
      <w:pPr>
        <w:pStyle w:val="4"/>
        <w:ind w:firstLine="709"/>
      </w:pPr>
      <w:r>
        <w:t>Общие требования</w:t>
      </w:r>
    </w:p>
    <w:p w14:paraId="0AD15BA3" w14:textId="18B1AA37" w:rsidR="005F3E12" w:rsidRDefault="005F3E12" w:rsidP="00695772">
      <w:pPr>
        <w:pStyle w:val="vguList2"/>
        <w:numPr>
          <w:ilvl w:val="0"/>
          <w:numId w:val="0"/>
        </w:numPr>
        <w:ind w:firstLine="709"/>
      </w:pPr>
      <w:bookmarkStart w:id="20" w:name="_Hlk150189067"/>
      <w:r>
        <w:t>При разработке пользовательского интерфейса должны быть использованы светлые стили.</w:t>
      </w:r>
    </w:p>
    <w:bookmarkEnd w:id="20"/>
    <w:p w14:paraId="12D87D10" w14:textId="067D2A6D" w:rsidR="00C36EF0" w:rsidRPr="00AC4F0D" w:rsidRDefault="00AC4F0D" w:rsidP="00D45A49">
      <w:pPr>
        <w:ind w:firstLine="709"/>
      </w:pPr>
      <w:r>
        <w:t>Пользовательский интерфейс настоящей работы должен быть представлен в</w:t>
      </w:r>
      <w:r w:rsidR="000A36E8" w:rsidRPr="000A36E8">
        <w:t xml:space="preserve"> </w:t>
      </w:r>
      <w:r w:rsidR="007D4BD0">
        <w:rPr>
          <w:lang w:eastAsia="ja-JP"/>
        </w:rPr>
        <w:t>веб-страницы с кнопками и полями ввода для взаимодействия</w:t>
      </w:r>
      <w:r w:rsidR="00C36EF0">
        <w:t>.</w:t>
      </w:r>
    </w:p>
    <w:p w14:paraId="3804AB9E" w14:textId="20FA69FC" w:rsidR="004D2EA8" w:rsidRDefault="1503F6D5" w:rsidP="00D45A49">
      <w:pPr>
        <w:pStyle w:val="4"/>
        <w:ind w:firstLine="709"/>
      </w:pPr>
      <w:r>
        <w:t>Прототип</w:t>
      </w:r>
      <w:r w:rsidR="3C05D015">
        <w:t xml:space="preserve"> пользовательского интерфейса</w:t>
      </w:r>
    </w:p>
    <w:p w14:paraId="2C562C18" w14:textId="1D2F3E4B" w:rsidR="004D2EA8" w:rsidRDefault="1503F6D5" w:rsidP="00174AED">
      <w:pPr>
        <w:ind w:firstLine="709"/>
      </w:pPr>
      <w:r>
        <w:t>Прототип</w:t>
      </w:r>
      <w:r w:rsidR="3C05D015">
        <w:t xml:space="preserve"> </w:t>
      </w:r>
      <w:r w:rsidR="006244D9">
        <w:rPr>
          <w:lang w:eastAsia="ja-JP"/>
        </w:rPr>
        <w:t>стартового экрана представлен</w:t>
      </w:r>
      <w:r w:rsidR="3C05D015">
        <w:t xml:space="preserve"> на рисунке </w:t>
      </w:r>
      <w:r w:rsidR="00695772">
        <w:t>3.</w:t>
      </w:r>
      <w:r w:rsidR="006244D9">
        <w:t>1</w:t>
      </w:r>
      <w:r w:rsidR="3C05D015">
        <w:t>.</w:t>
      </w:r>
    </w:p>
    <w:p w14:paraId="7500C271" w14:textId="5AD409D4" w:rsidR="00174AED" w:rsidRDefault="00BB439C" w:rsidP="00E92422">
      <w:pPr>
        <w:keepNext/>
        <w:ind w:firstLine="0"/>
        <w:jc w:val="center"/>
      </w:pPr>
      <w:r w:rsidRPr="00BB439C">
        <w:rPr>
          <w:noProof/>
        </w:rPr>
        <w:lastRenderedPageBreak/>
        <w:drawing>
          <wp:inline distT="0" distB="0" distL="0" distR="0" wp14:anchorId="5256C70C" wp14:editId="023C3543">
            <wp:extent cx="5265332" cy="2988785"/>
            <wp:effectExtent l="19050" t="19050" r="1206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" r="976"/>
                    <a:stretch/>
                  </pic:blipFill>
                  <pic:spPr bwMode="auto">
                    <a:xfrm>
                      <a:off x="0" y="0"/>
                      <a:ext cx="5288746" cy="300207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F97FE" w14:textId="0E10609B" w:rsidR="004D2EA8" w:rsidRPr="00174AED" w:rsidRDefault="00174AED" w:rsidP="00174AED">
      <w:pPr>
        <w:pStyle w:val="a9"/>
      </w:pPr>
      <w:r>
        <w:t xml:space="preserve">Рисунок </w:t>
      </w:r>
      <w:r w:rsidR="00695772">
        <w:t>3.</w:t>
      </w:r>
      <w:fldSimple w:instr=" SEQ Рисунок \* ARABIC ">
        <w:r w:rsidR="00506606">
          <w:rPr>
            <w:noProof/>
          </w:rPr>
          <w:t>1</w:t>
        </w:r>
      </w:fldSimple>
      <w:r>
        <w:t xml:space="preserve"> – Прототип стартового экрана</w:t>
      </w:r>
    </w:p>
    <w:p w14:paraId="19F6335F" w14:textId="2999744A" w:rsidR="008303DA" w:rsidRPr="00967942" w:rsidRDefault="00D108B8" w:rsidP="00D45A49">
      <w:pPr>
        <w:ind w:firstLine="709"/>
      </w:pPr>
      <w:r>
        <w:t xml:space="preserve">После входа пользователь попадает на </w:t>
      </w:r>
      <w:r w:rsidR="00174AED">
        <w:t xml:space="preserve">экран </w:t>
      </w:r>
      <w:r w:rsidR="00BB439C">
        <w:t>с</w:t>
      </w:r>
      <w:r w:rsidR="00174AED">
        <w:t xml:space="preserve"> </w:t>
      </w:r>
      <w:r w:rsidR="00BB439C">
        <w:t>проектами</w:t>
      </w:r>
      <w:r>
        <w:t xml:space="preserve">, где могут быть выбран существующий проект, либо создан новый. Прототип экрана проектов </w:t>
      </w:r>
      <w:r w:rsidR="00174AED">
        <w:t xml:space="preserve">представлен на рисунке </w:t>
      </w:r>
      <w:r w:rsidR="00695772">
        <w:t>3.</w:t>
      </w:r>
      <w:r w:rsidR="00174AED">
        <w:t>2</w:t>
      </w:r>
      <w:r w:rsidR="06000503">
        <w:t>.</w:t>
      </w:r>
    </w:p>
    <w:p w14:paraId="2F28FA16" w14:textId="1AD3C5CC" w:rsidR="00174AED" w:rsidRDefault="00BB439C" w:rsidP="00174AED">
      <w:pPr>
        <w:keepNext/>
        <w:ind w:firstLine="0"/>
        <w:jc w:val="center"/>
      </w:pPr>
      <w:r w:rsidRPr="00BB439C">
        <w:rPr>
          <w:noProof/>
        </w:rPr>
        <w:drawing>
          <wp:inline distT="0" distB="0" distL="0" distR="0" wp14:anchorId="6C93698F" wp14:editId="1A2B5DD3">
            <wp:extent cx="6480175" cy="3646170"/>
            <wp:effectExtent l="19050" t="19050" r="1587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6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BC7D7" w14:textId="7CA13CA8" w:rsidR="00875304" w:rsidRPr="00174AED" w:rsidRDefault="00174AED" w:rsidP="00174AED">
      <w:pPr>
        <w:pStyle w:val="a9"/>
        <w:rPr>
          <w:sz w:val="22"/>
          <w:szCs w:val="20"/>
          <w:lang w:eastAsia="ja-JP"/>
        </w:rPr>
      </w:pPr>
      <w:r>
        <w:t xml:space="preserve">Рисунок </w:t>
      </w:r>
      <w:r w:rsidR="00695772">
        <w:t>3.</w:t>
      </w:r>
      <w:fldSimple w:instr=" SEQ Рисунок \* ARABIC ">
        <w:r w:rsidR="00506606">
          <w:rPr>
            <w:noProof/>
          </w:rPr>
          <w:t>2</w:t>
        </w:r>
      </w:fldSimple>
      <w:r>
        <w:t xml:space="preserve"> – </w:t>
      </w:r>
      <w:r>
        <w:rPr>
          <w:lang w:eastAsia="ja-JP"/>
        </w:rPr>
        <w:t xml:space="preserve">Прототип </w:t>
      </w:r>
      <w:r w:rsidR="00626C5F">
        <w:rPr>
          <w:lang w:eastAsia="ja-JP"/>
        </w:rPr>
        <w:t xml:space="preserve">экрана </w:t>
      </w:r>
      <w:r w:rsidR="00BB439C">
        <w:rPr>
          <w:lang w:eastAsia="ja-JP"/>
        </w:rPr>
        <w:t>с проектами</w:t>
      </w:r>
    </w:p>
    <w:p w14:paraId="16CCB222" w14:textId="7125E548" w:rsidR="009153E4" w:rsidRPr="009153E4" w:rsidRDefault="00D108B8" w:rsidP="00D45A49">
      <w:pPr>
        <w:ind w:firstLine="709"/>
      </w:pPr>
      <w:r>
        <w:lastRenderedPageBreak/>
        <w:t>После выбора проекта</w:t>
      </w:r>
      <w:r w:rsidR="50227D82">
        <w:t>,</w:t>
      </w:r>
      <w:r>
        <w:t xml:space="preserve"> пользователь попадет на экран «досок» проекта, где можно выбрать существующую «доску», либо создать ее, а также пригласить участника в проект.</w:t>
      </w:r>
      <w:r w:rsidR="50227D82">
        <w:t xml:space="preserve"> </w:t>
      </w:r>
      <w:r>
        <w:t>Прототип экрана представлен</w:t>
      </w:r>
      <w:r w:rsidR="00626C5F">
        <w:t xml:space="preserve"> </w:t>
      </w:r>
      <w:r w:rsidR="50227D82">
        <w:t xml:space="preserve">на рисунке </w:t>
      </w:r>
      <w:r w:rsidR="00695772">
        <w:t>3.</w:t>
      </w:r>
      <w:r w:rsidR="00626C5F">
        <w:t>3</w:t>
      </w:r>
      <w:r w:rsidR="50227D82">
        <w:t>.</w:t>
      </w:r>
    </w:p>
    <w:p w14:paraId="42EF4C3F" w14:textId="655AAC61" w:rsidR="00626C5F" w:rsidRDefault="00D108B8" w:rsidP="00626C5F">
      <w:pPr>
        <w:keepNext/>
        <w:ind w:firstLine="0"/>
        <w:jc w:val="center"/>
      </w:pPr>
      <w:r w:rsidRPr="00D108B8">
        <w:rPr>
          <w:noProof/>
        </w:rPr>
        <w:drawing>
          <wp:inline distT="0" distB="0" distL="0" distR="0" wp14:anchorId="517FDEC4" wp14:editId="229BB541">
            <wp:extent cx="6480175" cy="3667760"/>
            <wp:effectExtent l="19050" t="19050" r="15875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6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241D9" w14:textId="2605B02D" w:rsidR="009153E4" w:rsidRDefault="00626C5F" w:rsidP="00626C5F">
      <w:pPr>
        <w:pStyle w:val="a9"/>
      </w:pPr>
      <w:r>
        <w:t xml:space="preserve">Рисунок </w:t>
      </w:r>
      <w:r w:rsidR="00695772">
        <w:t>3.</w:t>
      </w:r>
      <w:fldSimple w:instr=" SEQ Рисунок \* ARABIC ">
        <w:r w:rsidR="00506606">
          <w:rPr>
            <w:noProof/>
          </w:rPr>
          <w:t>3</w:t>
        </w:r>
      </w:fldSimple>
      <w:r>
        <w:t xml:space="preserve"> – Прототип экрана </w:t>
      </w:r>
      <w:r w:rsidR="00D108B8">
        <w:t>«досок» проекта</w:t>
      </w:r>
    </w:p>
    <w:p w14:paraId="203F31B5" w14:textId="31A04ADE" w:rsidR="000231D7" w:rsidRDefault="000231D7" w:rsidP="000231D7">
      <w:pPr>
        <w:rPr>
          <w:lang w:eastAsia="ja-JP"/>
        </w:rPr>
      </w:pPr>
      <w:r>
        <w:rPr>
          <w:lang w:eastAsia="ja-JP"/>
        </w:rPr>
        <w:t xml:space="preserve">После </w:t>
      </w:r>
      <w:r w:rsidR="00D108B8">
        <w:rPr>
          <w:lang w:eastAsia="ja-JP"/>
        </w:rPr>
        <w:t xml:space="preserve">выбора </w:t>
      </w:r>
      <w:r w:rsidR="008F5EC2">
        <w:rPr>
          <w:lang w:eastAsia="ja-JP"/>
        </w:rPr>
        <w:t>«</w:t>
      </w:r>
      <w:r w:rsidR="00D108B8">
        <w:rPr>
          <w:lang w:eastAsia="ja-JP"/>
        </w:rPr>
        <w:t>доски</w:t>
      </w:r>
      <w:r w:rsidR="008F5EC2">
        <w:rPr>
          <w:lang w:eastAsia="ja-JP"/>
        </w:rPr>
        <w:t>»</w:t>
      </w:r>
      <w:r w:rsidR="00D108B8">
        <w:rPr>
          <w:lang w:eastAsia="ja-JP"/>
        </w:rPr>
        <w:t xml:space="preserve"> проекта, происходит переход на экран </w:t>
      </w:r>
      <w:r w:rsidR="008F5EC2">
        <w:rPr>
          <w:lang w:eastAsia="ja-JP"/>
        </w:rPr>
        <w:t xml:space="preserve">выбранной </w:t>
      </w:r>
      <w:r w:rsidR="00D108B8">
        <w:rPr>
          <w:lang w:eastAsia="ja-JP"/>
        </w:rPr>
        <w:t>«</w:t>
      </w:r>
      <w:r w:rsidR="008F5EC2">
        <w:rPr>
          <w:lang w:eastAsia="ja-JP"/>
        </w:rPr>
        <w:t>доски»</w:t>
      </w:r>
      <w:r>
        <w:rPr>
          <w:lang w:eastAsia="ja-JP"/>
        </w:rPr>
        <w:t>,</w:t>
      </w:r>
      <w:r w:rsidR="008F5EC2">
        <w:rPr>
          <w:lang w:eastAsia="ja-JP"/>
        </w:rPr>
        <w:t xml:space="preserve"> где можно создать новую группу задач, создать новую задачу в любой из групп, взаимодействовать с созданными задачами. Прототип экрана «доски»</w:t>
      </w:r>
      <w:r>
        <w:rPr>
          <w:lang w:eastAsia="ja-JP"/>
        </w:rPr>
        <w:t xml:space="preserve"> изображен на рисунке </w:t>
      </w:r>
      <w:r w:rsidR="00695772">
        <w:rPr>
          <w:lang w:eastAsia="ja-JP"/>
        </w:rPr>
        <w:t>3.</w:t>
      </w:r>
      <w:r>
        <w:rPr>
          <w:lang w:eastAsia="ja-JP"/>
        </w:rPr>
        <w:t>4.</w:t>
      </w:r>
    </w:p>
    <w:p w14:paraId="24BF397D" w14:textId="046654BF" w:rsidR="000231D7" w:rsidRDefault="008F5EC2" w:rsidP="00E92422">
      <w:pPr>
        <w:keepNext/>
        <w:ind w:firstLine="0"/>
        <w:jc w:val="center"/>
      </w:pPr>
      <w:r w:rsidRPr="008F5EC2">
        <w:rPr>
          <w:noProof/>
        </w:rPr>
        <w:lastRenderedPageBreak/>
        <w:drawing>
          <wp:inline distT="0" distB="0" distL="0" distR="0" wp14:anchorId="77E0548E" wp14:editId="2F40C0F9">
            <wp:extent cx="6480175" cy="3646805"/>
            <wp:effectExtent l="19050" t="19050" r="1587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0139F" w14:textId="5682F093" w:rsidR="000231D7" w:rsidRDefault="000231D7" w:rsidP="000231D7">
      <w:pPr>
        <w:pStyle w:val="a9"/>
      </w:pPr>
      <w:r>
        <w:t xml:space="preserve">Рисунок </w:t>
      </w:r>
      <w:r w:rsidR="00695772">
        <w:t>3.</w:t>
      </w:r>
      <w:fldSimple w:instr=" SEQ Рисунок \* ARABIC ">
        <w:r w:rsidR="00506606">
          <w:rPr>
            <w:noProof/>
          </w:rPr>
          <w:t>4</w:t>
        </w:r>
      </w:fldSimple>
      <w:r>
        <w:t xml:space="preserve"> – Прототип </w:t>
      </w:r>
      <w:r w:rsidR="008F5EC2">
        <w:t>экрана «доски»</w:t>
      </w:r>
    </w:p>
    <w:p w14:paraId="01BF70D6" w14:textId="24B18842" w:rsidR="00AC4F0D" w:rsidRDefault="3C05D015" w:rsidP="00D45A49">
      <w:pPr>
        <w:pStyle w:val="2"/>
        <w:ind w:firstLine="709"/>
      </w:pPr>
      <w:bookmarkStart w:id="21" w:name="_Toc150198543"/>
      <w:r>
        <w:t>Требования к надежности</w:t>
      </w:r>
      <w:bookmarkEnd w:id="21"/>
    </w:p>
    <w:p w14:paraId="4C2A3B2F" w14:textId="0E32D881" w:rsidR="004D2EA8" w:rsidRPr="004D2EA8" w:rsidRDefault="3C05D015" w:rsidP="00D45A49">
      <w:pPr>
        <w:pStyle w:val="3"/>
        <w:spacing w:before="100" w:beforeAutospacing="1"/>
        <w:ind w:firstLine="709"/>
      </w:pPr>
      <w:bookmarkStart w:id="22" w:name="_Toc68648922"/>
      <w:bookmarkStart w:id="23" w:name="_Toc74526622"/>
      <w:bookmarkStart w:id="24" w:name="_Toc100410588"/>
      <w:bookmarkStart w:id="25" w:name="_Toc150198544"/>
      <w:r>
        <w:t>Требования к обеспечению надежного функционирования программы</w:t>
      </w:r>
      <w:bookmarkEnd w:id="22"/>
      <w:bookmarkEnd w:id="23"/>
      <w:bookmarkEnd w:id="24"/>
      <w:bookmarkEnd w:id="25"/>
    </w:p>
    <w:p w14:paraId="0B2D6500" w14:textId="77777777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>
        <w:rPr>
          <w:rFonts w:cs="Times New Roman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 w14:paraId="67886C31" w14:textId="02207800" w:rsidR="004D2EA8" w:rsidRDefault="004D2EA8" w:rsidP="00022412">
      <w:pPr>
        <w:pStyle w:val="a0"/>
        <w:ind w:left="0" w:firstLine="709"/>
      </w:pPr>
      <w:r>
        <w:t>организацией бесперебойного питания технических средств;</w:t>
      </w:r>
    </w:p>
    <w:p w14:paraId="04B4E4A6" w14:textId="59D528B7" w:rsidR="000873D2" w:rsidRDefault="00CA09E0" w:rsidP="00022412">
      <w:pPr>
        <w:pStyle w:val="a0"/>
        <w:ind w:left="0" w:firstLine="709"/>
      </w:pPr>
      <w:r>
        <w:t>о</w:t>
      </w:r>
      <w:r w:rsidR="000873D2">
        <w:t>рганизация стабильного интернет-соединения;</w:t>
      </w:r>
    </w:p>
    <w:p w14:paraId="77AB80AB" w14:textId="29F12B57" w:rsidR="004D2EA8" w:rsidRDefault="004D2EA8" w:rsidP="00022412">
      <w:pPr>
        <w:pStyle w:val="a0"/>
        <w:ind w:left="0" w:firstLine="709"/>
      </w:pPr>
      <w:r>
        <w:t>осуществлением контроля входных данных;</w:t>
      </w:r>
    </w:p>
    <w:p w14:paraId="09741D68" w14:textId="53CB72FE" w:rsidR="004D2EA8" w:rsidRDefault="004D2EA8" w:rsidP="00022412">
      <w:pPr>
        <w:pStyle w:val="a0"/>
        <w:ind w:left="0" w:firstLine="709"/>
        <w:rPr>
          <w:spacing w:val="-2"/>
        </w:rPr>
      </w:pPr>
      <w:r>
        <w:rPr>
          <w:spacing w:val="7"/>
        </w:rPr>
        <w:t xml:space="preserve">регулярным выполнением рекомендаций Министерства труда и социального </w:t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14:paraId="4698C6DE" w14:textId="350E2EED" w:rsidR="004D2EA8" w:rsidRDefault="004D2EA8" w:rsidP="00022412">
      <w:pPr>
        <w:pStyle w:val="a0"/>
        <w:ind w:left="0" w:firstLine="709"/>
      </w:pPr>
      <w:r w:rsidRPr="7CBA4F10">
        <w:rPr>
          <w:spacing w:val="8"/>
        </w:rPr>
        <w:t xml:space="preserve">регулярным выполнением требований ГОСТ 51188–98. Защита информации. </w:t>
      </w:r>
      <w:r w:rsidRPr="7CBA4F10">
        <w:t>Испытания программных средств на наличие компьютерных вирусов.</w:t>
      </w:r>
    </w:p>
    <w:p w14:paraId="52C7B4ED" w14:textId="77777777" w:rsidR="004D2EA8" w:rsidRPr="004D2EA8" w:rsidRDefault="3C05D015" w:rsidP="00D45A49">
      <w:pPr>
        <w:pStyle w:val="3"/>
        <w:spacing w:before="100" w:beforeAutospacing="1"/>
        <w:ind w:firstLine="709"/>
      </w:pPr>
      <w:bookmarkStart w:id="26" w:name="_Toc68648923"/>
      <w:bookmarkStart w:id="27" w:name="_Toc74526623"/>
      <w:bookmarkStart w:id="28" w:name="_Toc100410589"/>
      <w:bookmarkStart w:id="29" w:name="_Toc150198545"/>
      <w:r>
        <w:lastRenderedPageBreak/>
        <w:t>Время восстановления программы после отказа</w:t>
      </w:r>
      <w:bookmarkEnd w:id="26"/>
      <w:bookmarkEnd w:id="27"/>
      <w:bookmarkEnd w:id="28"/>
      <w:bookmarkEnd w:id="29"/>
    </w:p>
    <w:p w14:paraId="4BDA41C8" w14:textId="77777777" w:rsidR="004D2EA8" w:rsidRDefault="3C05D015" w:rsidP="00D45A49">
      <w:pPr>
        <w:ind w:firstLine="709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t>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01621C1D" w14:textId="53680762" w:rsidR="004D2EA8" w:rsidRPr="004D2EA8" w:rsidRDefault="3C05D015" w:rsidP="00D45A49">
      <w:pPr>
        <w:pStyle w:val="3"/>
        <w:spacing w:before="100" w:beforeAutospacing="1"/>
        <w:ind w:firstLine="709"/>
      </w:pPr>
      <w:bookmarkStart w:id="30" w:name="_Toc68648924"/>
      <w:bookmarkStart w:id="31" w:name="_Toc74526624"/>
      <w:bookmarkStart w:id="32" w:name="_Toc100410590"/>
      <w:bookmarkStart w:id="33" w:name="_Toc150198546"/>
      <w:r>
        <w:t>Отказ из-за некорректных действий оператора</w:t>
      </w:r>
      <w:bookmarkEnd w:id="30"/>
      <w:bookmarkEnd w:id="31"/>
      <w:bookmarkEnd w:id="32"/>
      <w:bookmarkEnd w:id="33"/>
    </w:p>
    <w:p w14:paraId="553DC65E" w14:textId="77777777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не должна непредвиденно прерывать свою работу. В ином случае потребуется перезапустить программу.</w:t>
      </w:r>
    </w:p>
    <w:p w14:paraId="2D4D0757" w14:textId="77777777" w:rsidR="004D2EA8" w:rsidRPr="004D2EA8" w:rsidRDefault="3C05D015" w:rsidP="00D45A49">
      <w:pPr>
        <w:pStyle w:val="2"/>
        <w:spacing w:before="100" w:beforeAutospacing="1"/>
        <w:ind w:firstLine="709"/>
      </w:pPr>
      <w:bookmarkStart w:id="34" w:name="_Toc74526625"/>
      <w:bookmarkStart w:id="35" w:name="_Toc100410591"/>
      <w:bookmarkStart w:id="36" w:name="_Toc150198547"/>
      <w:r>
        <w:t>Требования к составу и параметрам технических средств</w:t>
      </w:r>
      <w:bookmarkEnd w:id="34"/>
      <w:bookmarkEnd w:id="35"/>
      <w:bookmarkEnd w:id="36"/>
    </w:p>
    <w:p w14:paraId="4E43179F" w14:textId="77777777" w:rsidR="004D2EA8" w:rsidRPr="004D2EA8" w:rsidRDefault="3C05D015" w:rsidP="00D45A49">
      <w:pPr>
        <w:pStyle w:val="3"/>
        <w:spacing w:before="100" w:beforeAutospacing="1"/>
        <w:ind w:firstLine="709"/>
      </w:pPr>
      <w:bookmarkStart w:id="37" w:name="_Toc68648926"/>
      <w:bookmarkStart w:id="38" w:name="_Toc74526626"/>
      <w:bookmarkStart w:id="39" w:name="_Toc100410592"/>
      <w:bookmarkStart w:id="40" w:name="_Toc150198548"/>
      <w:r>
        <w:t>Климатические условия эксплуатации</w:t>
      </w:r>
      <w:bookmarkEnd w:id="37"/>
      <w:bookmarkEnd w:id="38"/>
      <w:bookmarkEnd w:id="39"/>
      <w:bookmarkEnd w:id="40"/>
    </w:p>
    <w:p w14:paraId="7032D2F2" w14:textId="77777777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Требования к климатическим условиям эксплуатации соответствуют стандартным условиям бытовых помещений.</w:t>
      </w:r>
    </w:p>
    <w:p w14:paraId="3293541E" w14:textId="77777777" w:rsidR="004D2EA8" w:rsidRPr="004D2EA8" w:rsidRDefault="3C05D015" w:rsidP="00D45A49">
      <w:pPr>
        <w:pStyle w:val="3"/>
        <w:spacing w:before="100" w:beforeAutospacing="1"/>
        <w:ind w:firstLine="709"/>
      </w:pPr>
      <w:bookmarkStart w:id="41" w:name="_Toc68648927"/>
      <w:bookmarkStart w:id="42" w:name="_Toc74526627"/>
      <w:bookmarkStart w:id="43" w:name="_Toc100410593"/>
      <w:bookmarkStart w:id="44" w:name="_Toc150198549"/>
      <w:r>
        <w:t>Требования к видам обслуживания</w:t>
      </w:r>
      <w:bookmarkEnd w:id="41"/>
      <w:bookmarkEnd w:id="42"/>
      <w:bookmarkEnd w:id="43"/>
      <w:bookmarkEnd w:id="44"/>
      <w:r>
        <w:t xml:space="preserve"> </w:t>
      </w:r>
    </w:p>
    <w:p w14:paraId="449762AD" w14:textId="77777777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Специальное обслуживание программы не требуется.</w:t>
      </w:r>
    </w:p>
    <w:p w14:paraId="605DFB8B" w14:textId="77777777" w:rsidR="004D2EA8" w:rsidRPr="004D2EA8" w:rsidRDefault="3C05D015" w:rsidP="00D45A49">
      <w:pPr>
        <w:pStyle w:val="3"/>
        <w:spacing w:before="100" w:beforeAutospacing="1"/>
        <w:ind w:firstLine="709"/>
      </w:pPr>
      <w:bookmarkStart w:id="45" w:name="_Toc68648928"/>
      <w:bookmarkStart w:id="46" w:name="_Toc74526628"/>
      <w:bookmarkStart w:id="47" w:name="_Toc100410594"/>
      <w:bookmarkStart w:id="48" w:name="_Toc150198550"/>
      <w:r>
        <w:t>Требования к численности и квалификации персонала</w:t>
      </w:r>
      <w:bookmarkEnd w:id="45"/>
      <w:bookmarkEnd w:id="46"/>
      <w:bookmarkEnd w:id="47"/>
      <w:bookmarkEnd w:id="48"/>
    </w:p>
    <w:p w14:paraId="35F72BCB" w14:textId="12B4AE0F" w:rsidR="004D2EA8" w:rsidRDefault="004D2EA8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pacing w:val="3"/>
          <w:szCs w:val="24"/>
        </w:rPr>
        <w:t>Конечны</w:t>
      </w:r>
      <w:r w:rsidR="00136CB9">
        <w:rPr>
          <w:rFonts w:cs="Times New Roman"/>
          <w:spacing w:val="3"/>
          <w:szCs w:val="24"/>
        </w:rPr>
        <w:t xml:space="preserve">м пользователем </w:t>
      </w:r>
      <w:r w:rsidR="008F5EC2">
        <w:rPr>
          <w:rFonts w:cs="Times New Roman"/>
          <w:spacing w:val="3"/>
          <w:szCs w:val="24"/>
        </w:rPr>
        <w:t>Интернет-</w:t>
      </w:r>
      <w:r w:rsidR="003A4516">
        <w:rPr>
          <w:rFonts w:cs="Times New Roman"/>
          <w:spacing w:val="3"/>
          <w:szCs w:val="24"/>
        </w:rPr>
        <w:t>сервиса</w:t>
      </w:r>
      <w:r w:rsidR="006244D9">
        <w:rPr>
          <w:rFonts w:cs="Times New Roman"/>
          <w:spacing w:val="3"/>
          <w:szCs w:val="24"/>
        </w:rPr>
        <w:t xml:space="preserve"> могут являться </w:t>
      </w:r>
      <w:r w:rsidR="008F5EC2">
        <w:rPr>
          <w:rFonts w:cs="Times New Roman"/>
          <w:spacing w:val="3"/>
          <w:szCs w:val="24"/>
        </w:rPr>
        <w:t>проектные группы одно</w:t>
      </w:r>
      <w:r w:rsidR="003A4516">
        <w:rPr>
          <w:rFonts w:cs="Times New Roman"/>
          <w:spacing w:val="3"/>
          <w:szCs w:val="24"/>
        </w:rPr>
        <w:t>й организации</w:t>
      </w:r>
      <w:r w:rsidR="006244D9">
        <w:rPr>
          <w:rFonts w:cs="Times New Roman"/>
          <w:spacing w:val="3"/>
          <w:szCs w:val="24"/>
        </w:rPr>
        <w:t xml:space="preserve">, </w:t>
      </w:r>
      <w:r w:rsidR="008F5EC2">
        <w:rPr>
          <w:rFonts w:cs="Times New Roman"/>
          <w:spacing w:val="3"/>
          <w:szCs w:val="24"/>
        </w:rPr>
        <w:t>имеющие доступ к системе</w:t>
      </w:r>
      <w:r w:rsidR="00136CB9">
        <w:rPr>
          <w:rFonts w:cs="Times New Roman"/>
          <w:spacing w:val="3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6657D0CD" w14:textId="28995D3A" w:rsidR="004D2EA8" w:rsidRDefault="004D2EA8" w:rsidP="00D45A49">
      <w:pPr>
        <w:spacing w:before="100" w:beforeAutospacing="1"/>
        <w:ind w:firstLine="709"/>
        <w:rPr>
          <w:rFonts w:cs="Times New Roman"/>
          <w:spacing w:val="3"/>
        </w:rPr>
      </w:pPr>
      <w:r w:rsidRPr="6909D770">
        <w:rPr>
          <w:rFonts w:cs="Times New Roman"/>
          <w:spacing w:val="2"/>
        </w:rPr>
        <w:t>Конечный пользователь программы должен обладать практическими навыками работы с</w:t>
      </w:r>
      <w:r w:rsidR="005A4CC5" w:rsidRPr="6909D770">
        <w:rPr>
          <w:rFonts w:cs="Times New Roman"/>
          <w:spacing w:val="2"/>
        </w:rPr>
        <w:t xml:space="preserve"> персональным компьютером, манипулятором типа «мышь» и </w:t>
      </w:r>
      <w:r w:rsidR="005A4CC5" w:rsidRPr="6909D770">
        <w:rPr>
          <w:rFonts w:cs="Times New Roman"/>
        </w:rPr>
        <w:t>«клавиатура»</w:t>
      </w:r>
      <w:r w:rsidR="005A4CC5" w:rsidRPr="6909D770">
        <w:rPr>
          <w:rFonts w:cs="Times New Roman"/>
          <w:spacing w:val="2"/>
        </w:rPr>
        <w:t>,</w:t>
      </w:r>
      <w:r w:rsidR="008F5EC2">
        <w:rPr>
          <w:rFonts w:cs="Times New Roman"/>
          <w:spacing w:val="2"/>
        </w:rPr>
        <w:t xml:space="preserve"> либо любым устройством, имеющим доступ в сеть Интернет через браузер.</w:t>
      </w:r>
    </w:p>
    <w:p w14:paraId="27F32759" w14:textId="77777777" w:rsidR="004D2EA8" w:rsidRPr="004D2EA8" w:rsidRDefault="3C05D015" w:rsidP="00D45A49">
      <w:pPr>
        <w:pStyle w:val="2"/>
        <w:spacing w:before="100" w:beforeAutospacing="1"/>
        <w:ind w:firstLine="709"/>
      </w:pPr>
      <w:bookmarkStart w:id="49" w:name="_Toc74526629"/>
      <w:bookmarkStart w:id="50" w:name="_Toc100410595"/>
      <w:bookmarkStart w:id="51" w:name="_Toc150198551"/>
      <w:r>
        <w:t>Требования к составу и параметрам технических средств</w:t>
      </w:r>
      <w:bookmarkEnd w:id="49"/>
      <w:bookmarkEnd w:id="50"/>
      <w:bookmarkEnd w:id="51"/>
    </w:p>
    <w:p w14:paraId="2D9BD1CA" w14:textId="77777777" w:rsidR="004D2EA8" w:rsidRDefault="004D2EA8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 xml:space="preserve">В состав технических средств должен входить персональный компьютер, включающий в себя: </w:t>
      </w:r>
    </w:p>
    <w:p w14:paraId="2BF63C63" w14:textId="77777777" w:rsidR="00695772" w:rsidRPr="00695772" w:rsidRDefault="00695772" w:rsidP="0069577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708"/>
        <w:contextualSpacing w:val="0"/>
        <w:rPr>
          <w:szCs w:val="24"/>
        </w:rPr>
      </w:pPr>
      <w:bookmarkStart w:id="52" w:name="_Toc74526630"/>
      <w:bookmarkStart w:id="53" w:name="_Toc100410596"/>
      <w:bookmarkStart w:id="54" w:name="_Toc150198552"/>
      <w:r w:rsidRPr="00695772">
        <w:rPr>
          <w:szCs w:val="24"/>
        </w:rPr>
        <w:t>операционная система GNU/Linux Ubuntu 22.04;</w:t>
      </w:r>
    </w:p>
    <w:p w14:paraId="20777EE1" w14:textId="3292A8B3" w:rsidR="00695772" w:rsidRPr="00695772" w:rsidRDefault="00695772" w:rsidP="0069577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708"/>
        <w:contextualSpacing w:val="0"/>
        <w:rPr>
          <w:szCs w:val="24"/>
        </w:rPr>
      </w:pPr>
      <w:r w:rsidRPr="00695772">
        <w:rPr>
          <w:szCs w:val="24"/>
        </w:rPr>
        <w:t>процессор Intel Pentium G4560 (@3.5 2/4);</w:t>
      </w:r>
    </w:p>
    <w:p w14:paraId="234B3A35" w14:textId="77777777" w:rsidR="00695772" w:rsidRPr="00695772" w:rsidRDefault="00695772" w:rsidP="0069577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708"/>
        <w:contextualSpacing w:val="0"/>
        <w:rPr>
          <w:szCs w:val="24"/>
        </w:rPr>
      </w:pPr>
      <w:r w:rsidRPr="00695772">
        <w:rPr>
          <w:szCs w:val="24"/>
        </w:rPr>
        <w:t>ОЗУ 4gb DDR4 2400mhz;</w:t>
      </w:r>
    </w:p>
    <w:p w14:paraId="1804CD23" w14:textId="3F5EA32F" w:rsidR="00695772" w:rsidRPr="00695772" w:rsidRDefault="00695772" w:rsidP="0069577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708"/>
        <w:contextualSpacing w:val="0"/>
        <w:rPr>
          <w:szCs w:val="24"/>
        </w:rPr>
      </w:pPr>
      <w:r w:rsidRPr="00695772">
        <w:rPr>
          <w:szCs w:val="24"/>
        </w:rPr>
        <w:t>клавиатура;</w:t>
      </w:r>
    </w:p>
    <w:p w14:paraId="0B3E6EF1" w14:textId="2CA718D8" w:rsidR="00695772" w:rsidRPr="00695772" w:rsidRDefault="00695772" w:rsidP="0069577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708"/>
        <w:contextualSpacing w:val="0"/>
        <w:rPr>
          <w:szCs w:val="24"/>
        </w:rPr>
      </w:pPr>
      <w:r w:rsidRPr="00695772">
        <w:rPr>
          <w:szCs w:val="24"/>
        </w:rPr>
        <w:lastRenderedPageBreak/>
        <w:t xml:space="preserve">место на накопителе – 1024 </w:t>
      </w:r>
      <w:proofErr w:type="spellStart"/>
      <w:r w:rsidRPr="00695772">
        <w:rPr>
          <w:szCs w:val="24"/>
        </w:rPr>
        <w:t>мб</w:t>
      </w:r>
      <w:proofErr w:type="spellEnd"/>
      <w:r w:rsidRPr="00695772">
        <w:rPr>
          <w:szCs w:val="24"/>
        </w:rPr>
        <w:t xml:space="preserve">; </w:t>
      </w:r>
    </w:p>
    <w:p w14:paraId="7532C201" w14:textId="77777777" w:rsidR="00695772" w:rsidRPr="00695772" w:rsidRDefault="00695772" w:rsidP="0069577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0" w:firstLine="708"/>
        <w:contextualSpacing w:val="0"/>
        <w:rPr>
          <w:szCs w:val="24"/>
        </w:rPr>
      </w:pPr>
      <w:r w:rsidRPr="00695772">
        <w:rPr>
          <w:szCs w:val="24"/>
        </w:rPr>
        <w:t>наличие интернет-соединения со стабильной скоростью передачи данных не ниже 1 Мбит/с.</w:t>
      </w:r>
    </w:p>
    <w:p w14:paraId="08F658A9" w14:textId="77777777" w:rsidR="008303DA" w:rsidRPr="008303DA" w:rsidRDefault="19CB4DD1" w:rsidP="00D45A49">
      <w:pPr>
        <w:pStyle w:val="2"/>
        <w:spacing w:before="100" w:beforeAutospacing="1"/>
        <w:ind w:firstLine="709"/>
      </w:pPr>
      <w:r>
        <w:t>Требования к информационной и программной совместимости</w:t>
      </w:r>
      <w:bookmarkEnd w:id="52"/>
      <w:bookmarkEnd w:id="53"/>
      <w:bookmarkEnd w:id="54"/>
    </w:p>
    <w:p w14:paraId="339BAC38" w14:textId="77777777" w:rsidR="008303DA" w:rsidRPr="008303DA" w:rsidRDefault="19CB4DD1" w:rsidP="00D45A49">
      <w:pPr>
        <w:pStyle w:val="3"/>
        <w:spacing w:before="100" w:beforeAutospacing="1"/>
        <w:ind w:firstLine="709"/>
      </w:pPr>
      <w:bookmarkStart w:id="55" w:name="_Toc68648931"/>
      <w:bookmarkStart w:id="56" w:name="_Toc74526631"/>
      <w:bookmarkStart w:id="57" w:name="_Toc100410597"/>
      <w:bookmarkStart w:id="58" w:name="_Toc150198553"/>
      <w:r>
        <w:t>Требования к информационным структурам и методам решения</w:t>
      </w:r>
      <w:bookmarkEnd w:id="55"/>
      <w:bookmarkEnd w:id="56"/>
      <w:bookmarkEnd w:id="57"/>
      <w:bookmarkEnd w:id="58"/>
    </w:p>
    <w:p w14:paraId="0BEDF093" w14:textId="77777777" w:rsidR="008303DA" w:rsidRDefault="008303DA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15B593D3" w14:textId="77777777" w:rsidR="008303DA" w:rsidRPr="008303DA" w:rsidRDefault="19CB4DD1" w:rsidP="00D45A49">
      <w:pPr>
        <w:pStyle w:val="3"/>
        <w:spacing w:before="100" w:beforeAutospacing="1"/>
        <w:ind w:firstLine="709"/>
      </w:pPr>
      <w:bookmarkStart w:id="59" w:name="_Toc68648932"/>
      <w:bookmarkStart w:id="60" w:name="_Toc74526632"/>
      <w:bookmarkStart w:id="61" w:name="_Toc100410598"/>
      <w:bookmarkStart w:id="62" w:name="_Toc150198554"/>
      <w:r>
        <w:t>Требования к исходным кодам и языкам программирования</w:t>
      </w:r>
      <w:bookmarkEnd w:id="59"/>
      <w:bookmarkEnd w:id="60"/>
      <w:bookmarkEnd w:id="61"/>
      <w:bookmarkEnd w:id="62"/>
    </w:p>
    <w:p w14:paraId="557B34BC" w14:textId="04B50674" w:rsidR="008303DA" w:rsidRDefault="008303DA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 xml:space="preserve">Исходные коды программы должны быть реализованы на </w:t>
      </w:r>
      <w:r w:rsidR="008F5EC2">
        <w:rPr>
          <w:rFonts w:cs="Times New Roman"/>
          <w:spacing w:val="2"/>
          <w:szCs w:val="24"/>
          <w:lang w:val="en-US"/>
        </w:rPr>
        <w:t>TypeScript</w:t>
      </w:r>
      <w:r w:rsidR="008F5EC2" w:rsidRPr="008F5EC2">
        <w:rPr>
          <w:rFonts w:cs="Times New Roman"/>
          <w:spacing w:val="2"/>
          <w:szCs w:val="24"/>
        </w:rPr>
        <w:t xml:space="preserve">, </w:t>
      </w:r>
      <w:r w:rsidR="008F5EC2">
        <w:rPr>
          <w:rFonts w:cs="Times New Roman"/>
          <w:spacing w:val="2"/>
          <w:szCs w:val="24"/>
          <w:lang w:val="en-US"/>
        </w:rPr>
        <w:t>HTML</w:t>
      </w:r>
      <w:r w:rsidR="008F5EC2" w:rsidRPr="008F5EC2">
        <w:rPr>
          <w:rFonts w:cs="Times New Roman"/>
          <w:spacing w:val="2"/>
          <w:szCs w:val="24"/>
        </w:rPr>
        <w:t xml:space="preserve">, </w:t>
      </w:r>
      <w:r w:rsidR="008F5EC2">
        <w:rPr>
          <w:rFonts w:cs="Times New Roman"/>
          <w:spacing w:val="2"/>
          <w:szCs w:val="24"/>
          <w:lang w:val="en-US"/>
        </w:rPr>
        <w:t>CSS</w:t>
      </w:r>
      <w:r>
        <w:rPr>
          <w:rFonts w:cs="Times New Roman"/>
          <w:spacing w:val="2"/>
          <w:szCs w:val="24"/>
        </w:rPr>
        <w:t xml:space="preserve">. В качестве среды разработки используется </w:t>
      </w:r>
      <w:r w:rsidR="008F5EC2">
        <w:rPr>
          <w:rFonts w:cs="Times New Roman"/>
          <w:spacing w:val="2"/>
          <w:szCs w:val="24"/>
          <w:lang w:val="en-US"/>
        </w:rPr>
        <w:t>Visual</w:t>
      </w:r>
      <w:r w:rsidR="008F5EC2" w:rsidRPr="008F5EC2">
        <w:rPr>
          <w:rFonts w:cs="Times New Roman"/>
          <w:spacing w:val="2"/>
          <w:szCs w:val="24"/>
        </w:rPr>
        <w:t xml:space="preserve"> </w:t>
      </w:r>
      <w:r w:rsidR="008F5EC2">
        <w:rPr>
          <w:rFonts w:cs="Times New Roman"/>
          <w:spacing w:val="2"/>
          <w:szCs w:val="24"/>
          <w:lang w:val="en-US"/>
        </w:rPr>
        <w:t>Studio</w:t>
      </w:r>
      <w:r w:rsidR="008F5EC2" w:rsidRPr="008F5EC2">
        <w:rPr>
          <w:rFonts w:cs="Times New Roman"/>
          <w:spacing w:val="2"/>
          <w:szCs w:val="24"/>
        </w:rPr>
        <w:t xml:space="preserve"> </w:t>
      </w:r>
      <w:r w:rsidR="008F5EC2">
        <w:rPr>
          <w:rFonts w:cs="Times New Roman"/>
          <w:spacing w:val="2"/>
          <w:szCs w:val="24"/>
          <w:lang w:val="en-US"/>
        </w:rPr>
        <w:t>Code</w:t>
      </w:r>
      <w:r>
        <w:rPr>
          <w:rFonts w:cs="Times New Roman"/>
          <w:spacing w:val="2"/>
          <w:szCs w:val="24"/>
        </w:rPr>
        <w:t>.</w:t>
      </w:r>
    </w:p>
    <w:p w14:paraId="3DA19D76" w14:textId="77777777" w:rsidR="008303DA" w:rsidRPr="008303DA" w:rsidRDefault="19CB4DD1" w:rsidP="00D45A49">
      <w:pPr>
        <w:pStyle w:val="3"/>
        <w:spacing w:before="100" w:beforeAutospacing="1"/>
        <w:ind w:firstLine="709"/>
      </w:pPr>
      <w:bookmarkStart w:id="63" w:name="_Toc68648933"/>
      <w:bookmarkStart w:id="64" w:name="_Toc74526633"/>
      <w:bookmarkStart w:id="65" w:name="_Toc100410599"/>
      <w:bookmarkStart w:id="66" w:name="_Toc150198555"/>
      <w:r>
        <w:t>Требования к программным средствам, используемым программой</w:t>
      </w:r>
      <w:bookmarkEnd w:id="63"/>
      <w:bookmarkEnd w:id="64"/>
      <w:bookmarkEnd w:id="65"/>
      <w:bookmarkEnd w:id="66"/>
    </w:p>
    <w:p w14:paraId="4FADBAED" w14:textId="5DCE1BC8" w:rsidR="008303DA" w:rsidRDefault="008303DA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Системные программные средства, используемые программой, должны быть представлены в виде операционной системы</w:t>
      </w:r>
      <w:r w:rsidR="00D33DC7" w:rsidRPr="00D33DC7">
        <w:rPr>
          <w:rFonts w:cs="Times New Roman"/>
          <w:spacing w:val="2"/>
          <w:szCs w:val="24"/>
        </w:rPr>
        <w:t xml:space="preserve"> </w:t>
      </w:r>
      <w:r w:rsidR="008F5EC2">
        <w:rPr>
          <w:rFonts w:cs="Times New Roman"/>
          <w:spacing w:val="2"/>
          <w:szCs w:val="24"/>
          <w:lang w:val="en-US"/>
        </w:rPr>
        <w:t>Linux</w:t>
      </w:r>
      <w:r w:rsidR="00D33DC7" w:rsidRPr="00D33DC7">
        <w:rPr>
          <w:rFonts w:cs="Times New Roman"/>
          <w:spacing w:val="2"/>
          <w:szCs w:val="24"/>
        </w:rPr>
        <w:t xml:space="preserve"> </w:t>
      </w:r>
      <w:r w:rsidR="00F211E6">
        <w:rPr>
          <w:rFonts w:cs="Times New Roman"/>
          <w:spacing w:val="2"/>
          <w:szCs w:val="24"/>
          <w:lang w:val="en-US"/>
        </w:rPr>
        <w:t>Ubuntu</w:t>
      </w:r>
      <w:r w:rsidR="00D33DC7" w:rsidRPr="00D33DC7">
        <w:rPr>
          <w:rFonts w:cs="Times New Roman"/>
          <w:spacing w:val="2"/>
          <w:szCs w:val="24"/>
        </w:rPr>
        <w:t xml:space="preserve"> </w:t>
      </w:r>
      <w:r w:rsidR="00F211E6" w:rsidRPr="00F211E6">
        <w:rPr>
          <w:rFonts w:cs="Times New Roman"/>
          <w:spacing w:val="2"/>
          <w:szCs w:val="24"/>
        </w:rPr>
        <w:t>22.0</w:t>
      </w:r>
      <w:r w:rsidR="00F211E6" w:rsidRPr="00C63704">
        <w:rPr>
          <w:rFonts w:cs="Times New Roman"/>
          <w:spacing w:val="2"/>
          <w:szCs w:val="24"/>
        </w:rPr>
        <w:t>4</w:t>
      </w:r>
      <w:r>
        <w:rPr>
          <w:rFonts w:cs="Times New Roman"/>
          <w:spacing w:val="2"/>
          <w:szCs w:val="24"/>
        </w:rPr>
        <w:t>.</w:t>
      </w:r>
    </w:p>
    <w:p w14:paraId="0B689C95" w14:textId="16BC30FA" w:rsidR="008303DA" w:rsidRDefault="19CB4DD1" w:rsidP="00D45A49">
      <w:pPr>
        <w:pStyle w:val="3"/>
        <w:spacing w:before="100" w:beforeAutospacing="1"/>
        <w:ind w:firstLine="709"/>
      </w:pPr>
      <w:bookmarkStart w:id="67" w:name="_Toc68648934"/>
      <w:bookmarkStart w:id="68" w:name="_Toc74526634"/>
      <w:bookmarkStart w:id="69" w:name="_Toc100410600"/>
      <w:bookmarkStart w:id="70" w:name="_Toc150198556"/>
      <w:r>
        <w:t>Требования к защите информации программы</w:t>
      </w:r>
      <w:bookmarkEnd w:id="67"/>
      <w:bookmarkEnd w:id="68"/>
      <w:bookmarkEnd w:id="69"/>
      <w:bookmarkEnd w:id="70"/>
    </w:p>
    <w:p w14:paraId="4CAFB678" w14:textId="54921E8A" w:rsidR="008303DA" w:rsidRPr="008303DA" w:rsidRDefault="008303DA" w:rsidP="00D45A49">
      <w:pPr>
        <w:spacing w:before="100" w:beforeAutospacing="1"/>
        <w:ind w:firstLine="709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Требования к защите информации и программ не предъявляются.</w:t>
      </w:r>
    </w:p>
    <w:p w14:paraId="1C192D61" w14:textId="77777777" w:rsidR="008303DA" w:rsidRPr="008303DA" w:rsidRDefault="19CB4DD1" w:rsidP="00D45A49">
      <w:pPr>
        <w:pStyle w:val="2"/>
        <w:spacing w:before="100" w:beforeAutospacing="1"/>
        <w:ind w:firstLine="709"/>
      </w:pPr>
      <w:bookmarkStart w:id="71" w:name="_Toc74526635"/>
      <w:bookmarkStart w:id="72" w:name="_Toc100410601"/>
      <w:bookmarkStart w:id="73" w:name="_Toc150198557"/>
      <w:r>
        <w:t>Требования к маркировке и упаковке</w:t>
      </w:r>
      <w:bookmarkEnd w:id="71"/>
      <w:bookmarkEnd w:id="72"/>
      <w:bookmarkEnd w:id="73"/>
    </w:p>
    <w:p w14:paraId="17F6B1CC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 w14:paraId="6E0F9056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Специальных требований к маркировке и упаковке не предъявляется.</w:t>
      </w:r>
    </w:p>
    <w:p w14:paraId="7782AE60" w14:textId="77777777" w:rsidR="008303DA" w:rsidRPr="008303DA" w:rsidRDefault="19CB4DD1" w:rsidP="00D45A49">
      <w:pPr>
        <w:pStyle w:val="2"/>
        <w:spacing w:before="100" w:beforeAutospacing="1"/>
        <w:ind w:firstLine="709"/>
      </w:pPr>
      <w:bookmarkStart w:id="74" w:name="_Toc74526636"/>
      <w:bookmarkStart w:id="75" w:name="_Toc100410602"/>
      <w:bookmarkStart w:id="76" w:name="_Toc150198558"/>
      <w:r>
        <w:t>Требования к транспортированию и хранению</w:t>
      </w:r>
      <w:bookmarkEnd w:id="74"/>
      <w:bookmarkEnd w:id="75"/>
      <w:bookmarkEnd w:id="76"/>
    </w:p>
    <w:p w14:paraId="5D921F7A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Требования к транспортировке и хранению не предъявляются. </w:t>
      </w:r>
    </w:p>
    <w:p w14:paraId="49CE7E8F" w14:textId="77777777" w:rsidR="008303DA" w:rsidRPr="008303DA" w:rsidRDefault="19CB4DD1" w:rsidP="00D45A49">
      <w:pPr>
        <w:pStyle w:val="2"/>
        <w:spacing w:before="100" w:beforeAutospacing="1"/>
        <w:ind w:firstLine="709"/>
      </w:pPr>
      <w:bookmarkStart w:id="77" w:name="_Toc74526637"/>
      <w:bookmarkStart w:id="78" w:name="_Toc100410603"/>
      <w:bookmarkStart w:id="79" w:name="_Toc150198559"/>
      <w:r>
        <w:t>Специальные требования</w:t>
      </w:r>
      <w:bookmarkEnd w:id="77"/>
      <w:bookmarkEnd w:id="78"/>
      <w:bookmarkEnd w:id="79"/>
    </w:p>
    <w:p w14:paraId="11DA1BBA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Специальные требования к программе не предъявляются.</w:t>
      </w:r>
    </w:p>
    <w:p w14:paraId="3F551480" w14:textId="77777777" w:rsidR="008303DA" w:rsidRPr="008303DA" w:rsidRDefault="19CB4DD1" w:rsidP="003C4B12">
      <w:pPr>
        <w:pStyle w:val="1"/>
        <w:spacing w:before="0"/>
        <w:ind w:firstLine="709"/>
      </w:pPr>
      <w:bookmarkStart w:id="80" w:name="_Toc74526643"/>
      <w:bookmarkStart w:id="81" w:name="_Toc100410609"/>
      <w:bookmarkStart w:id="82" w:name="_Toc150198560"/>
      <w:r>
        <w:lastRenderedPageBreak/>
        <w:t>Стадии и этапы разработки</w:t>
      </w:r>
      <w:bookmarkEnd w:id="80"/>
      <w:bookmarkEnd w:id="81"/>
      <w:bookmarkEnd w:id="82"/>
    </w:p>
    <w:p w14:paraId="3E00388F" w14:textId="77777777" w:rsidR="008303DA" w:rsidRPr="008303DA" w:rsidRDefault="19CB4DD1" w:rsidP="00D45A49">
      <w:pPr>
        <w:pStyle w:val="2"/>
        <w:spacing w:before="100" w:beforeAutospacing="1"/>
        <w:ind w:firstLine="709"/>
      </w:pPr>
      <w:bookmarkStart w:id="83" w:name="_Toc68648944"/>
      <w:bookmarkStart w:id="84" w:name="_Toc74526644"/>
      <w:bookmarkStart w:id="85" w:name="_Toc100410610"/>
      <w:bookmarkStart w:id="86" w:name="_Toc150198561"/>
      <w:r>
        <w:t>Стадии разработки</w:t>
      </w:r>
      <w:bookmarkEnd w:id="83"/>
      <w:bookmarkEnd w:id="84"/>
      <w:bookmarkEnd w:id="85"/>
      <w:bookmarkEnd w:id="86"/>
    </w:p>
    <w:p w14:paraId="2986996C" w14:textId="77777777" w:rsidR="008303DA" w:rsidRDefault="008303DA" w:rsidP="00D45A49">
      <w:pPr>
        <w:spacing w:before="100" w:beforeAutospacing="1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должна быть проведена в три стадии:</w:t>
      </w:r>
    </w:p>
    <w:p w14:paraId="2BB8850D" w14:textId="77777777" w:rsidR="008303DA" w:rsidRDefault="008303DA" w:rsidP="00022412">
      <w:pPr>
        <w:pStyle w:val="a0"/>
        <w:ind w:left="0" w:firstLine="709"/>
      </w:pPr>
      <w:r>
        <w:t>разработка технического задания;</w:t>
      </w:r>
    </w:p>
    <w:p w14:paraId="60D4FBC4" w14:textId="0078A5E4" w:rsidR="008303DA" w:rsidRDefault="19CB4DD1" w:rsidP="00022412">
      <w:pPr>
        <w:pStyle w:val="a0"/>
        <w:ind w:left="0" w:firstLine="709"/>
      </w:pPr>
      <w:r>
        <w:t>рабочее проектирование;</w:t>
      </w:r>
    </w:p>
    <w:p w14:paraId="2F80BDFF" w14:textId="34A7007D" w:rsidR="003317DF" w:rsidRDefault="003317DF" w:rsidP="00022412">
      <w:pPr>
        <w:pStyle w:val="a0"/>
        <w:ind w:left="0" w:firstLine="709"/>
      </w:pPr>
      <w:r>
        <w:t>реализация;</w:t>
      </w:r>
    </w:p>
    <w:p w14:paraId="05CA9BEC" w14:textId="6B95F75B" w:rsidR="003317DF" w:rsidRDefault="003317DF" w:rsidP="00022412">
      <w:pPr>
        <w:pStyle w:val="a0"/>
        <w:ind w:left="0" w:firstLine="709"/>
      </w:pPr>
      <w:r>
        <w:t>тестирование и отладка;</w:t>
      </w:r>
    </w:p>
    <w:p w14:paraId="65CB894F" w14:textId="09E75458" w:rsidR="00F3378A" w:rsidRPr="000A36E8" w:rsidDel="00F3378A" w:rsidRDefault="003317DF" w:rsidP="00022412">
      <w:pPr>
        <w:pStyle w:val="a0"/>
        <w:ind w:left="0" w:firstLine="709"/>
        <w:rPr>
          <w:rFonts w:asciiTheme="minorHAnsi" w:hAnsiTheme="minorHAnsi"/>
          <w:spacing w:val="2"/>
        </w:rPr>
      </w:pPr>
      <w:r>
        <w:t>внедрение</w:t>
      </w:r>
      <w:r w:rsidR="76F8B472" w:rsidRPr="156CDBDA">
        <w:rPr>
          <w:spacing w:val="2"/>
        </w:rPr>
        <w:t>.</w:t>
      </w:r>
      <w:bookmarkEnd w:id="3"/>
    </w:p>
    <w:sectPr w:rsidR="00F3378A" w:rsidRPr="000A36E8" w:rsidDel="00F3378A" w:rsidSect="00C63704">
      <w:headerReference w:type="default" r:id="rId16"/>
      <w:pgSz w:w="11906" w:h="16838"/>
      <w:pgMar w:top="1134" w:right="567" w:bottom="1134" w:left="1134" w:header="708" w:footer="708" w:gutter="0"/>
      <w:pgNumType w:start="1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5C30D" w14:textId="77777777" w:rsidR="00E74C46" w:rsidRDefault="00E74C46">
      <w:pPr>
        <w:spacing w:before="0" w:line="240" w:lineRule="auto"/>
      </w:pPr>
      <w:r>
        <w:separator/>
      </w:r>
    </w:p>
  </w:endnote>
  <w:endnote w:type="continuationSeparator" w:id="0">
    <w:p w14:paraId="1ED36D57" w14:textId="77777777" w:rsidR="00E74C46" w:rsidRDefault="00E74C46">
      <w:pPr>
        <w:spacing w:before="0" w:line="240" w:lineRule="auto"/>
      </w:pPr>
      <w:r>
        <w:continuationSeparator/>
      </w:r>
    </w:p>
  </w:endnote>
  <w:endnote w:type="continuationNotice" w:id="1">
    <w:p w14:paraId="63E2D5F2" w14:textId="77777777" w:rsidR="00E74C46" w:rsidRDefault="00E74C4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637379"/>
      <w:docPartObj>
        <w:docPartGallery w:val="Page Numbers (Bottom of Page)"/>
        <w:docPartUnique/>
      </w:docPartObj>
    </w:sdtPr>
    <w:sdtEndPr>
      <w:rPr>
        <w:b w:val="0"/>
        <w:bCs/>
        <w:sz w:val="24"/>
        <w:szCs w:val="18"/>
      </w:rPr>
    </w:sdtEndPr>
    <w:sdtContent>
      <w:p w14:paraId="15841E45" w14:textId="378B7CD3" w:rsidR="00227B4F" w:rsidRPr="004879C7" w:rsidRDefault="00227B4F" w:rsidP="00227B4F">
        <w:pPr>
          <w:pStyle w:val="af"/>
          <w:rPr>
            <w:b w:val="0"/>
            <w:bCs/>
            <w:sz w:val="24"/>
            <w:szCs w:val="18"/>
          </w:rPr>
        </w:pPr>
        <w:r w:rsidRPr="004879C7">
          <w:rPr>
            <w:b w:val="0"/>
            <w:bCs/>
            <w:sz w:val="24"/>
            <w:szCs w:val="18"/>
          </w:rPr>
          <w:fldChar w:fldCharType="begin"/>
        </w:r>
        <w:r w:rsidRPr="004879C7">
          <w:rPr>
            <w:b w:val="0"/>
            <w:bCs/>
            <w:sz w:val="24"/>
            <w:szCs w:val="18"/>
          </w:rPr>
          <w:instrText>PAGE   \* MERGEFORMAT</w:instrText>
        </w:r>
        <w:r w:rsidRPr="004879C7">
          <w:rPr>
            <w:b w:val="0"/>
            <w:bCs/>
            <w:sz w:val="24"/>
            <w:szCs w:val="18"/>
          </w:rPr>
          <w:fldChar w:fldCharType="separate"/>
        </w:r>
        <w:r w:rsidRPr="004879C7">
          <w:rPr>
            <w:b w:val="0"/>
            <w:bCs/>
            <w:sz w:val="24"/>
            <w:szCs w:val="18"/>
          </w:rPr>
          <w:t>2</w:t>
        </w:r>
        <w:r w:rsidRPr="004879C7">
          <w:rPr>
            <w:b w:val="0"/>
            <w:bCs/>
            <w:sz w:val="24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6478D" w14:textId="77777777" w:rsidR="00E74C46" w:rsidRDefault="00E74C46" w:rsidP="00990EAC">
      <w:pPr>
        <w:spacing w:before="0" w:line="240" w:lineRule="auto"/>
      </w:pPr>
      <w:r>
        <w:separator/>
      </w:r>
    </w:p>
  </w:footnote>
  <w:footnote w:type="continuationSeparator" w:id="0">
    <w:p w14:paraId="4820BAC0" w14:textId="77777777" w:rsidR="00E74C46" w:rsidRDefault="00E74C46" w:rsidP="00990EAC">
      <w:pPr>
        <w:spacing w:before="0" w:line="240" w:lineRule="auto"/>
      </w:pPr>
      <w:r>
        <w:continuationSeparator/>
      </w:r>
    </w:p>
  </w:footnote>
  <w:footnote w:type="continuationNotice" w:id="1">
    <w:p w14:paraId="384A9ABE" w14:textId="77777777" w:rsidR="00E74C46" w:rsidRDefault="00E74C4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F560" w14:textId="2A0C15DF" w:rsidR="0023221D" w:rsidRPr="008E27BF" w:rsidRDefault="0023221D" w:rsidP="00227B4F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14B3F06"/>
    <w:multiLevelType w:val="hybridMultilevel"/>
    <w:tmpl w:val="A30A3ACC"/>
    <w:lvl w:ilvl="0" w:tplc="C47414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A6F028A"/>
    <w:multiLevelType w:val="hybridMultilevel"/>
    <w:tmpl w:val="3E6643E0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BC71294"/>
    <w:multiLevelType w:val="hybridMultilevel"/>
    <w:tmpl w:val="EAC0851C"/>
    <w:lvl w:ilvl="0" w:tplc="2042D0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BE32D93"/>
    <w:multiLevelType w:val="multilevel"/>
    <w:tmpl w:val="167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C786E8C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5C1206"/>
    <w:multiLevelType w:val="hybridMultilevel"/>
    <w:tmpl w:val="9E524EF8"/>
    <w:lvl w:ilvl="0" w:tplc="FC7A623E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C3D569D"/>
    <w:multiLevelType w:val="hybridMultilevel"/>
    <w:tmpl w:val="FFEC9C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CA0830"/>
    <w:multiLevelType w:val="multilevel"/>
    <w:tmpl w:val="AA74AAEC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206287"/>
    <w:multiLevelType w:val="hybridMultilevel"/>
    <w:tmpl w:val="5E4638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8C62125"/>
    <w:multiLevelType w:val="hybridMultilevel"/>
    <w:tmpl w:val="87A898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8985D6F"/>
    <w:multiLevelType w:val="hybridMultilevel"/>
    <w:tmpl w:val="25162426"/>
    <w:lvl w:ilvl="0" w:tplc="1F542FFC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9AC46EE"/>
    <w:multiLevelType w:val="hybridMultilevel"/>
    <w:tmpl w:val="9AE498FC"/>
    <w:lvl w:ilvl="0" w:tplc="93C42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2AA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63F8A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8D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85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2B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C4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46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814605"/>
    <w:multiLevelType w:val="multilevel"/>
    <w:tmpl w:val="C494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24"/>
  </w:num>
  <w:num w:numId="2">
    <w:abstractNumId w:val="9"/>
  </w:num>
  <w:num w:numId="3">
    <w:abstractNumId w:val="0"/>
  </w:num>
  <w:num w:numId="4">
    <w:abstractNumId w:val="12"/>
  </w:num>
  <w:num w:numId="5">
    <w:abstractNumId w:val="5"/>
  </w:num>
  <w:num w:numId="6">
    <w:abstractNumId w:val="6"/>
  </w:num>
  <w:num w:numId="7">
    <w:abstractNumId w:val="15"/>
  </w:num>
  <w:num w:numId="8">
    <w:abstractNumId w:val="18"/>
  </w:num>
  <w:num w:numId="9">
    <w:abstractNumId w:val="21"/>
  </w:num>
  <w:num w:numId="10">
    <w:abstractNumId w:val="22"/>
  </w:num>
  <w:num w:numId="11">
    <w:abstractNumId w:val="16"/>
  </w:num>
  <w:num w:numId="12">
    <w:abstractNumId w:val="20"/>
  </w:num>
  <w:num w:numId="13">
    <w:abstractNumId w:val="26"/>
  </w:num>
  <w:num w:numId="14">
    <w:abstractNumId w:val="13"/>
  </w:num>
  <w:num w:numId="15">
    <w:abstractNumId w:val="14"/>
  </w:num>
  <w:num w:numId="16">
    <w:abstractNumId w:val="8"/>
  </w:num>
  <w:num w:numId="17">
    <w:abstractNumId w:val="1"/>
  </w:num>
  <w:num w:numId="18">
    <w:abstractNumId w:val="3"/>
  </w:num>
  <w:num w:numId="19">
    <w:abstractNumId w:val="17"/>
  </w:num>
  <w:num w:numId="20">
    <w:abstractNumId w:val="10"/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9"/>
  </w:num>
  <w:num w:numId="28">
    <w:abstractNumId w:val="2"/>
  </w:num>
  <w:num w:numId="29">
    <w:abstractNumId w:val="4"/>
  </w:num>
  <w:num w:numId="30">
    <w:abstractNumId w:val="7"/>
  </w:num>
  <w:num w:numId="31">
    <w:abstractNumId w:val="25"/>
  </w:num>
  <w:num w:numId="3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2412"/>
    <w:rsid w:val="000231D7"/>
    <w:rsid w:val="00024473"/>
    <w:rsid w:val="0002708B"/>
    <w:rsid w:val="00031DDB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81D2A"/>
    <w:rsid w:val="000873D2"/>
    <w:rsid w:val="000934BA"/>
    <w:rsid w:val="00094729"/>
    <w:rsid w:val="00096EC7"/>
    <w:rsid w:val="000A2002"/>
    <w:rsid w:val="000A36E8"/>
    <w:rsid w:val="000A537A"/>
    <w:rsid w:val="000B27C1"/>
    <w:rsid w:val="000B27D7"/>
    <w:rsid w:val="000B3B34"/>
    <w:rsid w:val="000C0C5D"/>
    <w:rsid w:val="000C2A5F"/>
    <w:rsid w:val="000C7B86"/>
    <w:rsid w:val="000C7DE5"/>
    <w:rsid w:val="000D3006"/>
    <w:rsid w:val="000D38ED"/>
    <w:rsid w:val="000D3A15"/>
    <w:rsid w:val="000E6490"/>
    <w:rsid w:val="000F51EA"/>
    <w:rsid w:val="00104146"/>
    <w:rsid w:val="00107231"/>
    <w:rsid w:val="0011316B"/>
    <w:rsid w:val="001157C8"/>
    <w:rsid w:val="001223A9"/>
    <w:rsid w:val="001238DC"/>
    <w:rsid w:val="00123906"/>
    <w:rsid w:val="001275E2"/>
    <w:rsid w:val="0013162A"/>
    <w:rsid w:val="0013287A"/>
    <w:rsid w:val="00136CB9"/>
    <w:rsid w:val="00150617"/>
    <w:rsid w:val="00155A8D"/>
    <w:rsid w:val="0016119C"/>
    <w:rsid w:val="001673EC"/>
    <w:rsid w:val="00171CFF"/>
    <w:rsid w:val="00172DBA"/>
    <w:rsid w:val="00174AED"/>
    <w:rsid w:val="00183DFA"/>
    <w:rsid w:val="0019044F"/>
    <w:rsid w:val="001960D0"/>
    <w:rsid w:val="001A12C2"/>
    <w:rsid w:val="001A50A1"/>
    <w:rsid w:val="001B01BC"/>
    <w:rsid w:val="001B065B"/>
    <w:rsid w:val="001B34A5"/>
    <w:rsid w:val="001B3C9B"/>
    <w:rsid w:val="001B794F"/>
    <w:rsid w:val="001C613F"/>
    <w:rsid w:val="001F3C1A"/>
    <w:rsid w:val="001F5E9C"/>
    <w:rsid w:val="00201509"/>
    <w:rsid w:val="00205C4F"/>
    <w:rsid w:val="00227B4F"/>
    <w:rsid w:val="0023221D"/>
    <w:rsid w:val="00232A98"/>
    <w:rsid w:val="00234403"/>
    <w:rsid w:val="00234BD7"/>
    <w:rsid w:val="002415C8"/>
    <w:rsid w:val="00241C37"/>
    <w:rsid w:val="00244671"/>
    <w:rsid w:val="00244AD0"/>
    <w:rsid w:val="002469D0"/>
    <w:rsid w:val="002502BF"/>
    <w:rsid w:val="00252984"/>
    <w:rsid w:val="00263185"/>
    <w:rsid w:val="0026423B"/>
    <w:rsid w:val="00270C38"/>
    <w:rsid w:val="0027225B"/>
    <w:rsid w:val="002743E1"/>
    <w:rsid w:val="00276CAB"/>
    <w:rsid w:val="00287E94"/>
    <w:rsid w:val="00287FA4"/>
    <w:rsid w:val="00292B29"/>
    <w:rsid w:val="002952BC"/>
    <w:rsid w:val="00296BBF"/>
    <w:rsid w:val="002A3574"/>
    <w:rsid w:val="002A514A"/>
    <w:rsid w:val="002A56D9"/>
    <w:rsid w:val="002B6ADC"/>
    <w:rsid w:val="002C1982"/>
    <w:rsid w:val="002C5E2D"/>
    <w:rsid w:val="002C768F"/>
    <w:rsid w:val="002D14A5"/>
    <w:rsid w:val="002D20A2"/>
    <w:rsid w:val="002D354A"/>
    <w:rsid w:val="002D5B25"/>
    <w:rsid w:val="002D5ED0"/>
    <w:rsid w:val="002E28E9"/>
    <w:rsid w:val="002F15DD"/>
    <w:rsid w:val="002F78F3"/>
    <w:rsid w:val="00303DC8"/>
    <w:rsid w:val="00311E97"/>
    <w:rsid w:val="00312254"/>
    <w:rsid w:val="00312DDA"/>
    <w:rsid w:val="00312F95"/>
    <w:rsid w:val="00317BF7"/>
    <w:rsid w:val="00317F56"/>
    <w:rsid w:val="00323F6E"/>
    <w:rsid w:val="00326605"/>
    <w:rsid w:val="003317DF"/>
    <w:rsid w:val="00331FD6"/>
    <w:rsid w:val="00342964"/>
    <w:rsid w:val="00347678"/>
    <w:rsid w:val="00350180"/>
    <w:rsid w:val="00351631"/>
    <w:rsid w:val="003552A3"/>
    <w:rsid w:val="00356210"/>
    <w:rsid w:val="00364D74"/>
    <w:rsid w:val="00370436"/>
    <w:rsid w:val="003711B3"/>
    <w:rsid w:val="00372C9E"/>
    <w:rsid w:val="0037317E"/>
    <w:rsid w:val="00374EF9"/>
    <w:rsid w:val="00380D25"/>
    <w:rsid w:val="003848FD"/>
    <w:rsid w:val="00386F3E"/>
    <w:rsid w:val="003871D6"/>
    <w:rsid w:val="00387E10"/>
    <w:rsid w:val="00390EAB"/>
    <w:rsid w:val="00393F45"/>
    <w:rsid w:val="00397496"/>
    <w:rsid w:val="003A18B1"/>
    <w:rsid w:val="003A4516"/>
    <w:rsid w:val="003A4E95"/>
    <w:rsid w:val="003A5EE9"/>
    <w:rsid w:val="003C2810"/>
    <w:rsid w:val="003C4B12"/>
    <w:rsid w:val="003C67E1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3F60A1"/>
    <w:rsid w:val="00406DE4"/>
    <w:rsid w:val="00410843"/>
    <w:rsid w:val="00412E47"/>
    <w:rsid w:val="00426B11"/>
    <w:rsid w:val="004324E6"/>
    <w:rsid w:val="004347A5"/>
    <w:rsid w:val="00437FE2"/>
    <w:rsid w:val="00442256"/>
    <w:rsid w:val="00447629"/>
    <w:rsid w:val="00451E07"/>
    <w:rsid w:val="00455936"/>
    <w:rsid w:val="0045599D"/>
    <w:rsid w:val="0045760A"/>
    <w:rsid w:val="004605D9"/>
    <w:rsid w:val="004646EF"/>
    <w:rsid w:val="004677DC"/>
    <w:rsid w:val="00471FE2"/>
    <w:rsid w:val="00472A19"/>
    <w:rsid w:val="00475A10"/>
    <w:rsid w:val="004767CD"/>
    <w:rsid w:val="00477484"/>
    <w:rsid w:val="0048416D"/>
    <w:rsid w:val="004875BA"/>
    <w:rsid w:val="004879C7"/>
    <w:rsid w:val="004A34C3"/>
    <w:rsid w:val="004A7A41"/>
    <w:rsid w:val="004B0C8E"/>
    <w:rsid w:val="004B0F88"/>
    <w:rsid w:val="004B7636"/>
    <w:rsid w:val="004C5524"/>
    <w:rsid w:val="004D1BCB"/>
    <w:rsid w:val="004D2EA8"/>
    <w:rsid w:val="004D72AF"/>
    <w:rsid w:val="004F4D49"/>
    <w:rsid w:val="004F52FB"/>
    <w:rsid w:val="005008C8"/>
    <w:rsid w:val="005017B0"/>
    <w:rsid w:val="00503505"/>
    <w:rsid w:val="00503630"/>
    <w:rsid w:val="005040DD"/>
    <w:rsid w:val="00506606"/>
    <w:rsid w:val="005112F1"/>
    <w:rsid w:val="00512B60"/>
    <w:rsid w:val="00514790"/>
    <w:rsid w:val="00514894"/>
    <w:rsid w:val="00514CFD"/>
    <w:rsid w:val="00517DFC"/>
    <w:rsid w:val="00524056"/>
    <w:rsid w:val="00530053"/>
    <w:rsid w:val="00531A78"/>
    <w:rsid w:val="00531E80"/>
    <w:rsid w:val="005343A0"/>
    <w:rsid w:val="005343B2"/>
    <w:rsid w:val="00536866"/>
    <w:rsid w:val="00541DD4"/>
    <w:rsid w:val="00544617"/>
    <w:rsid w:val="00544728"/>
    <w:rsid w:val="005524E9"/>
    <w:rsid w:val="00554344"/>
    <w:rsid w:val="00555E69"/>
    <w:rsid w:val="0056079D"/>
    <w:rsid w:val="00561F8C"/>
    <w:rsid w:val="0057389A"/>
    <w:rsid w:val="00576138"/>
    <w:rsid w:val="005764B1"/>
    <w:rsid w:val="005843E0"/>
    <w:rsid w:val="00584E3E"/>
    <w:rsid w:val="005972E7"/>
    <w:rsid w:val="005A0B23"/>
    <w:rsid w:val="005A188B"/>
    <w:rsid w:val="005A4CC5"/>
    <w:rsid w:val="005A4E60"/>
    <w:rsid w:val="005B5089"/>
    <w:rsid w:val="005B7EEC"/>
    <w:rsid w:val="005D1D9F"/>
    <w:rsid w:val="005D427C"/>
    <w:rsid w:val="005D4ECA"/>
    <w:rsid w:val="005E7941"/>
    <w:rsid w:val="005F0877"/>
    <w:rsid w:val="005F0B98"/>
    <w:rsid w:val="005F394F"/>
    <w:rsid w:val="005F3E12"/>
    <w:rsid w:val="006007E9"/>
    <w:rsid w:val="006030ED"/>
    <w:rsid w:val="00606C43"/>
    <w:rsid w:val="0060778A"/>
    <w:rsid w:val="00620630"/>
    <w:rsid w:val="006244D9"/>
    <w:rsid w:val="006252D8"/>
    <w:rsid w:val="0062534D"/>
    <w:rsid w:val="00625E08"/>
    <w:rsid w:val="006267F9"/>
    <w:rsid w:val="00626C5F"/>
    <w:rsid w:val="00627460"/>
    <w:rsid w:val="00627BC1"/>
    <w:rsid w:val="006324C6"/>
    <w:rsid w:val="00636E3B"/>
    <w:rsid w:val="00642FB9"/>
    <w:rsid w:val="0064643E"/>
    <w:rsid w:val="00661775"/>
    <w:rsid w:val="006638C9"/>
    <w:rsid w:val="006652DC"/>
    <w:rsid w:val="00695772"/>
    <w:rsid w:val="0069638C"/>
    <w:rsid w:val="006A3648"/>
    <w:rsid w:val="006A4E6C"/>
    <w:rsid w:val="006A534C"/>
    <w:rsid w:val="006A5DFD"/>
    <w:rsid w:val="006B351C"/>
    <w:rsid w:val="006B771A"/>
    <w:rsid w:val="006C265A"/>
    <w:rsid w:val="006D0FBD"/>
    <w:rsid w:val="006D30B8"/>
    <w:rsid w:val="006D422E"/>
    <w:rsid w:val="006D46A3"/>
    <w:rsid w:val="006D4BCF"/>
    <w:rsid w:val="006E3210"/>
    <w:rsid w:val="006E4EA7"/>
    <w:rsid w:val="006E73A8"/>
    <w:rsid w:val="006E7B7F"/>
    <w:rsid w:val="006F4CA1"/>
    <w:rsid w:val="006F512D"/>
    <w:rsid w:val="00701738"/>
    <w:rsid w:val="00702405"/>
    <w:rsid w:val="00706D32"/>
    <w:rsid w:val="0071279D"/>
    <w:rsid w:val="007157E7"/>
    <w:rsid w:val="007165D5"/>
    <w:rsid w:val="00717B43"/>
    <w:rsid w:val="00731D4B"/>
    <w:rsid w:val="00741EC2"/>
    <w:rsid w:val="00742650"/>
    <w:rsid w:val="007445A3"/>
    <w:rsid w:val="00747AA0"/>
    <w:rsid w:val="007512E7"/>
    <w:rsid w:val="007522DD"/>
    <w:rsid w:val="007630D2"/>
    <w:rsid w:val="007661F7"/>
    <w:rsid w:val="0076691E"/>
    <w:rsid w:val="00770077"/>
    <w:rsid w:val="00770291"/>
    <w:rsid w:val="00772B12"/>
    <w:rsid w:val="00773671"/>
    <w:rsid w:val="00773EC7"/>
    <w:rsid w:val="00775FCB"/>
    <w:rsid w:val="00794442"/>
    <w:rsid w:val="007A0770"/>
    <w:rsid w:val="007A44EC"/>
    <w:rsid w:val="007A670B"/>
    <w:rsid w:val="007A751D"/>
    <w:rsid w:val="007B2E9D"/>
    <w:rsid w:val="007B79AA"/>
    <w:rsid w:val="007C2693"/>
    <w:rsid w:val="007C5DA6"/>
    <w:rsid w:val="007C648D"/>
    <w:rsid w:val="007C6517"/>
    <w:rsid w:val="007D189A"/>
    <w:rsid w:val="007D18D6"/>
    <w:rsid w:val="007D2CA7"/>
    <w:rsid w:val="007D4BD0"/>
    <w:rsid w:val="007D746F"/>
    <w:rsid w:val="007E7DEB"/>
    <w:rsid w:val="007F6F16"/>
    <w:rsid w:val="007F7788"/>
    <w:rsid w:val="00801271"/>
    <w:rsid w:val="00801482"/>
    <w:rsid w:val="00804377"/>
    <w:rsid w:val="008047D0"/>
    <w:rsid w:val="0081256F"/>
    <w:rsid w:val="0081417D"/>
    <w:rsid w:val="00815163"/>
    <w:rsid w:val="00815197"/>
    <w:rsid w:val="00816AE0"/>
    <w:rsid w:val="008233FB"/>
    <w:rsid w:val="008237AE"/>
    <w:rsid w:val="008303DA"/>
    <w:rsid w:val="0083186C"/>
    <w:rsid w:val="00845443"/>
    <w:rsid w:val="00846C53"/>
    <w:rsid w:val="00847B6A"/>
    <w:rsid w:val="00847D7C"/>
    <w:rsid w:val="008514AD"/>
    <w:rsid w:val="00851CEE"/>
    <w:rsid w:val="00853022"/>
    <w:rsid w:val="00856459"/>
    <w:rsid w:val="00857EE1"/>
    <w:rsid w:val="00860B07"/>
    <w:rsid w:val="00873C68"/>
    <w:rsid w:val="00875304"/>
    <w:rsid w:val="008815B1"/>
    <w:rsid w:val="008821B6"/>
    <w:rsid w:val="00887461"/>
    <w:rsid w:val="008913CD"/>
    <w:rsid w:val="00893235"/>
    <w:rsid w:val="00895567"/>
    <w:rsid w:val="008A19F3"/>
    <w:rsid w:val="008A3C7E"/>
    <w:rsid w:val="008A4047"/>
    <w:rsid w:val="008A447D"/>
    <w:rsid w:val="008A7235"/>
    <w:rsid w:val="008B0907"/>
    <w:rsid w:val="008B1742"/>
    <w:rsid w:val="008B2FF6"/>
    <w:rsid w:val="008B3835"/>
    <w:rsid w:val="008B5671"/>
    <w:rsid w:val="008B57AD"/>
    <w:rsid w:val="008B7F56"/>
    <w:rsid w:val="008C0D47"/>
    <w:rsid w:val="008C30AA"/>
    <w:rsid w:val="008C364B"/>
    <w:rsid w:val="008C36CF"/>
    <w:rsid w:val="008C6310"/>
    <w:rsid w:val="008D0825"/>
    <w:rsid w:val="008D1580"/>
    <w:rsid w:val="008D417C"/>
    <w:rsid w:val="008D6356"/>
    <w:rsid w:val="008E1CB5"/>
    <w:rsid w:val="008F4105"/>
    <w:rsid w:val="008F5EC2"/>
    <w:rsid w:val="00907058"/>
    <w:rsid w:val="0090747E"/>
    <w:rsid w:val="009078D1"/>
    <w:rsid w:val="00912AA6"/>
    <w:rsid w:val="009153E4"/>
    <w:rsid w:val="009165A9"/>
    <w:rsid w:val="0092285C"/>
    <w:rsid w:val="00922A0E"/>
    <w:rsid w:val="009236FA"/>
    <w:rsid w:val="00930384"/>
    <w:rsid w:val="00930B24"/>
    <w:rsid w:val="00931494"/>
    <w:rsid w:val="00931659"/>
    <w:rsid w:val="0093290C"/>
    <w:rsid w:val="009332D4"/>
    <w:rsid w:val="00940731"/>
    <w:rsid w:val="00941637"/>
    <w:rsid w:val="00944557"/>
    <w:rsid w:val="00946800"/>
    <w:rsid w:val="00950955"/>
    <w:rsid w:val="0095138C"/>
    <w:rsid w:val="00955863"/>
    <w:rsid w:val="00956FB9"/>
    <w:rsid w:val="00957C73"/>
    <w:rsid w:val="00962BF3"/>
    <w:rsid w:val="00967942"/>
    <w:rsid w:val="0096798D"/>
    <w:rsid w:val="00970E98"/>
    <w:rsid w:val="0097494B"/>
    <w:rsid w:val="0097511E"/>
    <w:rsid w:val="0098081B"/>
    <w:rsid w:val="0098133E"/>
    <w:rsid w:val="0098526D"/>
    <w:rsid w:val="009863FC"/>
    <w:rsid w:val="00986793"/>
    <w:rsid w:val="0098708B"/>
    <w:rsid w:val="00990EAC"/>
    <w:rsid w:val="00991BEF"/>
    <w:rsid w:val="00991D11"/>
    <w:rsid w:val="0099717C"/>
    <w:rsid w:val="00997825"/>
    <w:rsid w:val="009A1CB3"/>
    <w:rsid w:val="009A78AA"/>
    <w:rsid w:val="009B1C92"/>
    <w:rsid w:val="009B3CCB"/>
    <w:rsid w:val="009C15AC"/>
    <w:rsid w:val="009C1E84"/>
    <w:rsid w:val="009C2712"/>
    <w:rsid w:val="009C36DE"/>
    <w:rsid w:val="009C48EB"/>
    <w:rsid w:val="009C5201"/>
    <w:rsid w:val="009C62A8"/>
    <w:rsid w:val="009C6785"/>
    <w:rsid w:val="009D483E"/>
    <w:rsid w:val="009D5528"/>
    <w:rsid w:val="009D6117"/>
    <w:rsid w:val="009D69EC"/>
    <w:rsid w:val="009F1B88"/>
    <w:rsid w:val="009F1C8A"/>
    <w:rsid w:val="009F59D7"/>
    <w:rsid w:val="00A00417"/>
    <w:rsid w:val="00A0279B"/>
    <w:rsid w:val="00A06116"/>
    <w:rsid w:val="00A22E7D"/>
    <w:rsid w:val="00A22F69"/>
    <w:rsid w:val="00A24C03"/>
    <w:rsid w:val="00A26122"/>
    <w:rsid w:val="00A32FCE"/>
    <w:rsid w:val="00A3550C"/>
    <w:rsid w:val="00A43971"/>
    <w:rsid w:val="00A43D43"/>
    <w:rsid w:val="00A45A66"/>
    <w:rsid w:val="00A50EA5"/>
    <w:rsid w:val="00A51A5D"/>
    <w:rsid w:val="00A54F03"/>
    <w:rsid w:val="00A631A3"/>
    <w:rsid w:val="00A64A7D"/>
    <w:rsid w:val="00A6518F"/>
    <w:rsid w:val="00A66360"/>
    <w:rsid w:val="00A67091"/>
    <w:rsid w:val="00A70C76"/>
    <w:rsid w:val="00A7464D"/>
    <w:rsid w:val="00A76380"/>
    <w:rsid w:val="00A80780"/>
    <w:rsid w:val="00A82CFD"/>
    <w:rsid w:val="00A93B7E"/>
    <w:rsid w:val="00A941CC"/>
    <w:rsid w:val="00A9579A"/>
    <w:rsid w:val="00AA45C8"/>
    <w:rsid w:val="00AA487E"/>
    <w:rsid w:val="00AB047F"/>
    <w:rsid w:val="00AB276B"/>
    <w:rsid w:val="00AB465D"/>
    <w:rsid w:val="00AB7875"/>
    <w:rsid w:val="00AC354C"/>
    <w:rsid w:val="00AC4441"/>
    <w:rsid w:val="00AC4766"/>
    <w:rsid w:val="00AC4F0D"/>
    <w:rsid w:val="00AC4F31"/>
    <w:rsid w:val="00AC53A7"/>
    <w:rsid w:val="00AD0740"/>
    <w:rsid w:val="00AD1E5B"/>
    <w:rsid w:val="00AD74DC"/>
    <w:rsid w:val="00AE0258"/>
    <w:rsid w:val="00AE43EA"/>
    <w:rsid w:val="00AE4CE5"/>
    <w:rsid w:val="00AE639E"/>
    <w:rsid w:val="00AF0707"/>
    <w:rsid w:val="00AF478D"/>
    <w:rsid w:val="00AF7668"/>
    <w:rsid w:val="00B06B73"/>
    <w:rsid w:val="00B12013"/>
    <w:rsid w:val="00B125F0"/>
    <w:rsid w:val="00B148A2"/>
    <w:rsid w:val="00B27F07"/>
    <w:rsid w:val="00B3164A"/>
    <w:rsid w:val="00B36C5A"/>
    <w:rsid w:val="00B37E6B"/>
    <w:rsid w:val="00B426FB"/>
    <w:rsid w:val="00B537B0"/>
    <w:rsid w:val="00B62D3F"/>
    <w:rsid w:val="00B63A5B"/>
    <w:rsid w:val="00B63DEA"/>
    <w:rsid w:val="00B6451B"/>
    <w:rsid w:val="00B6574F"/>
    <w:rsid w:val="00B6663A"/>
    <w:rsid w:val="00B7174E"/>
    <w:rsid w:val="00B73B3C"/>
    <w:rsid w:val="00B775B6"/>
    <w:rsid w:val="00B84157"/>
    <w:rsid w:val="00B84C6A"/>
    <w:rsid w:val="00B909ED"/>
    <w:rsid w:val="00BA72EB"/>
    <w:rsid w:val="00BA79B6"/>
    <w:rsid w:val="00BB0350"/>
    <w:rsid w:val="00BB41FD"/>
    <w:rsid w:val="00BB439C"/>
    <w:rsid w:val="00BB7AEE"/>
    <w:rsid w:val="00BC08DC"/>
    <w:rsid w:val="00BC17B4"/>
    <w:rsid w:val="00BC283C"/>
    <w:rsid w:val="00BD2B75"/>
    <w:rsid w:val="00BD442E"/>
    <w:rsid w:val="00BD4995"/>
    <w:rsid w:val="00BD738C"/>
    <w:rsid w:val="00BE39B8"/>
    <w:rsid w:val="00BE3E35"/>
    <w:rsid w:val="00BE71FF"/>
    <w:rsid w:val="00BF0033"/>
    <w:rsid w:val="00BF3B66"/>
    <w:rsid w:val="00BF44A4"/>
    <w:rsid w:val="00BF7BFF"/>
    <w:rsid w:val="00C035AA"/>
    <w:rsid w:val="00C0486B"/>
    <w:rsid w:val="00C105A1"/>
    <w:rsid w:val="00C1103B"/>
    <w:rsid w:val="00C11E33"/>
    <w:rsid w:val="00C122F9"/>
    <w:rsid w:val="00C136C3"/>
    <w:rsid w:val="00C145FA"/>
    <w:rsid w:val="00C1681F"/>
    <w:rsid w:val="00C17699"/>
    <w:rsid w:val="00C2408C"/>
    <w:rsid w:val="00C264C5"/>
    <w:rsid w:val="00C35937"/>
    <w:rsid w:val="00C36EF0"/>
    <w:rsid w:val="00C375DC"/>
    <w:rsid w:val="00C435ED"/>
    <w:rsid w:val="00C44F52"/>
    <w:rsid w:val="00C52A0D"/>
    <w:rsid w:val="00C54EE9"/>
    <w:rsid w:val="00C54F79"/>
    <w:rsid w:val="00C61DF4"/>
    <w:rsid w:val="00C63704"/>
    <w:rsid w:val="00C673CB"/>
    <w:rsid w:val="00C73399"/>
    <w:rsid w:val="00C768FE"/>
    <w:rsid w:val="00C86701"/>
    <w:rsid w:val="00C8774D"/>
    <w:rsid w:val="00C92C19"/>
    <w:rsid w:val="00C9376A"/>
    <w:rsid w:val="00C93C3A"/>
    <w:rsid w:val="00C96227"/>
    <w:rsid w:val="00C9729B"/>
    <w:rsid w:val="00CA09E0"/>
    <w:rsid w:val="00CA462A"/>
    <w:rsid w:val="00CA46E3"/>
    <w:rsid w:val="00CB1422"/>
    <w:rsid w:val="00CB211A"/>
    <w:rsid w:val="00CC19CE"/>
    <w:rsid w:val="00CC3B6C"/>
    <w:rsid w:val="00CD0F37"/>
    <w:rsid w:val="00CD1405"/>
    <w:rsid w:val="00CD359A"/>
    <w:rsid w:val="00CD48BB"/>
    <w:rsid w:val="00CD4A54"/>
    <w:rsid w:val="00CE1DF8"/>
    <w:rsid w:val="00CE3A3D"/>
    <w:rsid w:val="00CE7A30"/>
    <w:rsid w:val="00CE7A85"/>
    <w:rsid w:val="00CF3B09"/>
    <w:rsid w:val="00CF4EF6"/>
    <w:rsid w:val="00D03FEE"/>
    <w:rsid w:val="00D0476C"/>
    <w:rsid w:val="00D108B8"/>
    <w:rsid w:val="00D1204C"/>
    <w:rsid w:val="00D1695C"/>
    <w:rsid w:val="00D24A5D"/>
    <w:rsid w:val="00D26A08"/>
    <w:rsid w:val="00D270A5"/>
    <w:rsid w:val="00D2756B"/>
    <w:rsid w:val="00D3115C"/>
    <w:rsid w:val="00D31A36"/>
    <w:rsid w:val="00D33DC7"/>
    <w:rsid w:val="00D36F1A"/>
    <w:rsid w:val="00D37FCB"/>
    <w:rsid w:val="00D4023D"/>
    <w:rsid w:val="00D4069A"/>
    <w:rsid w:val="00D45A49"/>
    <w:rsid w:val="00D50E30"/>
    <w:rsid w:val="00D515B8"/>
    <w:rsid w:val="00D54ECC"/>
    <w:rsid w:val="00D57264"/>
    <w:rsid w:val="00D64C8E"/>
    <w:rsid w:val="00D664C5"/>
    <w:rsid w:val="00D7189D"/>
    <w:rsid w:val="00D730CA"/>
    <w:rsid w:val="00D801DF"/>
    <w:rsid w:val="00D86307"/>
    <w:rsid w:val="00D86AB0"/>
    <w:rsid w:val="00D87AD5"/>
    <w:rsid w:val="00D94F64"/>
    <w:rsid w:val="00D973DC"/>
    <w:rsid w:val="00D9760F"/>
    <w:rsid w:val="00D978E4"/>
    <w:rsid w:val="00DA33AC"/>
    <w:rsid w:val="00DA64D0"/>
    <w:rsid w:val="00DA6582"/>
    <w:rsid w:val="00DB0DFE"/>
    <w:rsid w:val="00DB67CB"/>
    <w:rsid w:val="00DB6D8F"/>
    <w:rsid w:val="00DC22C2"/>
    <w:rsid w:val="00DC575A"/>
    <w:rsid w:val="00DC5FE1"/>
    <w:rsid w:val="00DD2B98"/>
    <w:rsid w:val="00DD4754"/>
    <w:rsid w:val="00DE03C1"/>
    <w:rsid w:val="00DE18B5"/>
    <w:rsid w:val="00DF09F4"/>
    <w:rsid w:val="00DF4C49"/>
    <w:rsid w:val="00DF69F0"/>
    <w:rsid w:val="00E02E0B"/>
    <w:rsid w:val="00E0593E"/>
    <w:rsid w:val="00E10DE1"/>
    <w:rsid w:val="00E21EAD"/>
    <w:rsid w:val="00E26720"/>
    <w:rsid w:val="00E36DF7"/>
    <w:rsid w:val="00E41AEE"/>
    <w:rsid w:val="00E44CAE"/>
    <w:rsid w:val="00E4794F"/>
    <w:rsid w:val="00E508A7"/>
    <w:rsid w:val="00E50F28"/>
    <w:rsid w:val="00E60A44"/>
    <w:rsid w:val="00E666EA"/>
    <w:rsid w:val="00E67BBA"/>
    <w:rsid w:val="00E73010"/>
    <w:rsid w:val="00E74087"/>
    <w:rsid w:val="00E74C46"/>
    <w:rsid w:val="00E84342"/>
    <w:rsid w:val="00E85A29"/>
    <w:rsid w:val="00E85CEA"/>
    <w:rsid w:val="00E8690C"/>
    <w:rsid w:val="00E90130"/>
    <w:rsid w:val="00E9057A"/>
    <w:rsid w:val="00E91A8B"/>
    <w:rsid w:val="00E92422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E70D0"/>
    <w:rsid w:val="00EF1410"/>
    <w:rsid w:val="00EF2BBD"/>
    <w:rsid w:val="00F05BB5"/>
    <w:rsid w:val="00F113BF"/>
    <w:rsid w:val="00F16C72"/>
    <w:rsid w:val="00F20633"/>
    <w:rsid w:val="00F20ED0"/>
    <w:rsid w:val="00F211E6"/>
    <w:rsid w:val="00F2337D"/>
    <w:rsid w:val="00F25908"/>
    <w:rsid w:val="00F26E37"/>
    <w:rsid w:val="00F32A7C"/>
    <w:rsid w:val="00F3378A"/>
    <w:rsid w:val="00F34EC4"/>
    <w:rsid w:val="00F374E5"/>
    <w:rsid w:val="00F4271F"/>
    <w:rsid w:val="00F469B0"/>
    <w:rsid w:val="00F5534E"/>
    <w:rsid w:val="00F6042B"/>
    <w:rsid w:val="00F62DCD"/>
    <w:rsid w:val="00F71E5B"/>
    <w:rsid w:val="00F7451A"/>
    <w:rsid w:val="00F745DD"/>
    <w:rsid w:val="00F76B03"/>
    <w:rsid w:val="00F76EBD"/>
    <w:rsid w:val="00F8478E"/>
    <w:rsid w:val="00F84AC0"/>
    <w:rsid w:val="00F84B99"/>
    <w:rsid w:val="00F85769"/>
    <w:rsid w:val="00F86D75"/>
    <w:rsid w:val="00F8700A"/>
    <w:rsid w:val="00FA3223"/>
    <w:rsid w:val="00FA6956"/>
    <w:rsid w:val="00FB0572"/>
    <w:rsid w:val="00FB05EA"/>
    <w:rsid w:val="00FB5F77"/>
    <w:rsid w:val="00FB68AF"/>
    <w:rsid w:val="00FD0C4A"/>
    <w:rsid w:val="00FD25BF"/>
    <w:rsid w:val="00FD2680"/>
    <w:rsid w:val="00FD73B1"/>
    <w:rsid w:val="00FE56F7"/>
    <w:rsid w:val="00FE77D9"/>
    <w:rsid w:val="00FF18DC"/>
    <w:rsid w:val="023676C0"/>
    <w:rsid w:val="04C50D38"/>
    <w:rsid w:val="05E80354"/>
    <w:rsid w:val="06000503"/>
    <w:rsid w:val="07177A84"/>
    <w:rsid w:val="074021AC"/>
    <w:rsid w:val="07FC1BBE"/>
    <w:rsid w:val="086FD3A0"/>
    <w:rsid w:val="0A2271E8"/>
    <w:rsid w:val="0D6B853B"/>
    <w:rsid w:val="0DDBA09F"/>
    <w:rsid w:val="0F030047"/>
    <w:rsid w:val="0FEB7054"/>
    <w:rsid w:val="11856C1D"/>
    <w:rsid w:val="12EF0C1C"/>
    <w:rsid w:val="1503F6D5"/>
    <w:rsid w:val="156CDBDA"/>
    <w:rsid w:val="15CEF3F5"/>
    <w:rsid w:val="19CB4DD1"/>
    <w:rsid w:val="1CD512A8"/>
    <w:rsid w:val="1E57C7C6"/>
    <w:rsid w:val="1F614165"/>
    <w:rsid w:val="200CB36A"/>
    <w:rsid w:val="230D01A7"/>
    <w:rsid w:val="24673FB0"/>
    <w:rsid w:val="27700107"/>
    <w:rsid w:val="279EE072"/>
    <w:rsid w:val="280325E1"/>
    <w:rsid w:val="28A20D3C"/>
    <w:rsid w:val="290BD168"/>
    <w:rsid w:val="2BD13493"/>
    <w:rsid w:val="2CB0EE95"/>
    <w:rsid w:val="2D22AD3D"/>
    <w:rsid w:val="2DD79F6D"/>
    <w:rsid w:val="2DDF2CFF"/>
    <w:rsid w:val="2F7ABF2E"/>
    <w:rsid w:val="30B9DD65"/>
    <w:rsid w:val="30FDBAF0"/>
    <w:rsid w:val="328C5889"/>
    <w:rsid w:val="333E3316"/>
    <w:rsid w:val="339F39E7"/>
    <w:rsid w:val="34A1791B"/>
    <w:rsid w:val="356767E7"/>
    <w:rsid w:val="36491395"/>
    <w:rsid w:val="368BBFC4"/>
    <w:rsid w:val="375E2C73"/>
    <w:rsid w:val="376CB34E"/>
    <w:rsid w:val="3A194D56"/>
    <w:rsid w:val="3B23BA1A"/>
    <w:rsid w:val="3BBAF253"/>
    <w:rsid w:val="3C05D015"/>
    <w:rsid w:val="3D844228"/>
    <w:rsid w:val="3E0368D5"/>
    <w:rsid w:val="3F42DB26"/>
    <w:rsid w:val="45815E8F"/>
    <w:rsid w:val="45C85EEC"/>
    <w:rsid w:val="464DF715"/>
    <w:rsid w:val="4668D539"/>
    <w:rsid w:val="4887F1AF"/>
    <w:rsid w:val="490A080B"/>
    <w:rsid w:val="493292B2"/>
    <w:rsid w:val="49CCECC6"/>
    <w:rsid w:val="4B1581CE"/>
    <w:rsid w:val="4B7950C0"/>
    <w:rsid w:val="4C8085D0"/>
    <w:rsid w:val="4E91976F"/>
    <w:rsid w:val="50227D82"/>
    <w:rsid w:val="51540EC6"/>
    <w:rsid w:val="51E33474"/>
    <w:rsid w:val="5389F9C8"/>
    <w:rsid w:val="53A057EF"/>
    <w:rsid w:val="561AA1F3"/>
    <w:rsid w:val="5A44A6FD"/>
    <w:rsid w:val="5AB2E755"/>
    <w:rsid w:val="5AC3E9BC"/>
    <w:rsid w:val="5C5BE1E3"/>
    <w:rsid w:val="62B5D344"/>
    <w:rsid w:val="64A43414"/>
    <w:rsid w:val="650829A6"/>
    <w:rsid w:val="65D236AE"/>
    <w:rsid w:val="65E3B8C0"/>
    <w:rsid w:val="663CD3A9"/>
    <w:rsid w:val="676E070F"/>
    <w:rsid w:val="6909D770"/>
    <w:rsid w:val="6A2D6C91"/>
    <w:rsid w:val="6A32D019"/>
    <w:rsid w:val="6B6C4C96"/>
    <w:rsid w:val="6BA39483"/>
    <w:rsid w:val="6C1D4E57"/>
    <w:rsid w:val="6D111D28"/>
    <w:rsid w:val="6D650D53"/>
    <w:rsid w:val="6D85FACB"/>
    <w:rsid w:val="6D9A590F"/>
    <w:rsid w:val="6DACBE41"/>
    <w:rsid w:val="70D1F9D1"/>
    <w:rsid w:val="7223E9A0"/>
    <w:rsid w:val="7297DD0D"/>
    <w:rsid w:val="73FA33B4"/>
    <w:rsid w:val="76F8B472"/>
    <w:rsid w:val="7700DAE5"/>
    <w:rsid w:val="7726D58D"/>
    <w:rsid w:val="788B706F"/>
    <w:rsid w:val="78A453D6"/>
    <w:rsid w:val="79770DDD"/>
    <w:rsid w:val="7CBA4F10"/>
    <w:rsid w:val="7FB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375DC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qFormat/>
    <w:rsid w:val="00EA6493"/>
    <w:pPr>
      <w:keepNext/>
      <w:keepLines/>
      <w:pageBreakBefore/>
      <w:numPr>
        <w:numId w:val="6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EA6493"/>
    <w:pPr>
      <w:keepNext/>
      <w:keepLines/>
      <w:numPr>
        <w:ilvl w:val="1"/>
        <w:numId w:val="6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EA6493"/>
    <w:pPr>
      <w:keepNext/>
      <w:keepLines/>
      <w:numPr>
        <w:ilvl w:val="2"/>
        <w:numId w:val="6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B84C6A"/>
    <w:pPr>
      <w:keepNext/>
      <w:keepLines/>
      <w:numPr>
        <w:ilvl w:val="3"/>
        <w:numId w:val="6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  <w:szCs w:val="24"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6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6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6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6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6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rsid w:val="00B84C6A"/>
    <w:rPr>
      <w:rFonts w:ascii="Times New Roman" w:eastAsiaTheme="majorEastAsia" w:hAnsi="Times New Roman" w:cs="Times New Roman"/>
      <w:b/>
      <w:bCs/>
      <w:iCs/>
      <w:sz w:val="24"/>
      <w:szCs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3848FD"/>
    <w:pPr>
      <w:keepLines/>
      <w:numPr>
        <w:numId w:val="26"/>
      </w:numPr>
      <w:tabs>
        <w:tab w:val="left" w:pos="1276"/>
      </w:tabs>
      <w:spacing w:before="0"/>
    </w:pPr>
    <w:rPr>
      <w:rFonts w:cs="Times New Roman"/>
      <w:szCs w:val="28"/>
    </w:r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3848FD"/>
    <w:rPr>
      <w:rFonts w:ascii="Times New Roman" w:hAnsi="Times New Roman" w:cs="Times New Roman"/>
      <w:sz w:val="24"/>
      <w:szCs w:val="28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5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3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174AED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174AED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4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styleId="afc">
    <w:name w:val="Strong"/>
    <w:basedOn w:val="a2"/>
    <w:uiPriority w:val="22"/>
    <w:qFormat/>
    <w:rsid w:val="00E44CAE"/>
    <w:rPr>
      <w:b/>
      <w:bCs/>
    </w:rPr>
  </w:style>
  <w:style w:type="paragraph" w:styleId="afd">
    <w:name w:val="Normal (Web)"/>
    <w:basedOn w:val="a1"/>
    <w:uiPriority w:val="99"/>
    <w:semiHidden/>
    <w:unhideWhenUsed/>
    <w:rsid w:val="003A451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6B42F3-8CD4-45D4-A4A6-78ADAF13BD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167</TotalTime>
  <Pages>13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Сергей Елпашев</cp:lastModifiedBy>
  <cp:revision>21</cp:revision>
  <cp:lastPrinted>2022-12-15T13:02:00Z</cp:lastPrinted>
  <dcterms:created xsi:type="dcterms:W3CDTF">2023-09-17T10:28:00Z</dcterms:created>
  <dcterms:modified xsi:type="dcterms:W3CDTF">2023-11-07T08:50:00Z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